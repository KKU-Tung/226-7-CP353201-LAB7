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86E64" w14:textId="53175CCE" w:rsidR="004562DF" w:rsidRPr="003578BA" w:rsidRDefault="00D12969" w:rsidP="004562DF">
      <w:pPr>
        <w:pStyle w:val="Title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>Lab#7</w:t>
      </w:r>
      <w:r w:rsidR="004562DF"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B65708" w:rsidRPr="003578BA">
        <w:rPr>
          <w:rFonts w:ascii="TH SarabunPSK" w:hAnsi="TH SarabunPSK" w:cs="TH SarabunPSK" w:hint="cs"/>
          <w:b/>
          <w:bCs/>
          <w:sz w:val="28"/>
          <w:szCs w:val="28"/>
        </w:rPr>
        <w:t>–</w:t>
      </w:r>
      <w:r w:rsidRPr="003578BA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="00CE73ED" w:rsidRPr="003578BA">
        <w:rPr>
          <w:rFonts w:ascii="TH SarabunPSK" w:hAnsi="TH SarabunPSK" w:cs="TH SarabunPSK" w:hint="cs"/>
          <w:b/>
          <w:bCs/>
          <w:sz w:val="28"/>
          <w:szCs w:val="28"/>
        </w:rPr>
        <w:t>White-box testing</w:t>
      </w:r>
    </w:p>
    <w:p w14:paraId="2A2214DD" w14:textId="5D6A4E45" w:rsidR="00855982" w:rsidRPr="003578BA" w:rsidRDefault="004562DF" w:rsidP="00855982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วัตถุประสงค์การเรียนรู้</w:t>
      </w:r>
    </w:p>
    <w:p w14:paraId="3F99237F" w14:textId="5100B5B1" w:rsidR="00AC1F90" w:rsidRPr="003578BA" w:rsidRDefault="005E2E2A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ผู้เรียนสามารถ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ออกแบบการทดสอบแบบ </w:t>
      </w:r>
      <w:r w:rsidR="00AC1F9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White-box testing </w:t>
      </w:r>
      <w:r w:rsidR="00AC1F90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FF76180" w14:textId="5989D822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ผู้เรียนสามารถวิเคราะห์ปัญหาด้วย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B552DA1" w14:textId="4263BC79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5B8510C6" w14:textId="7AA601DC" w:rsidR="00A96BC5" w:rsidRPr="003578BA" w:rsidRDefault="00A96BC5" w:rsidP="00A96BC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Block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3BA006D1" w14:textId="69DB1CD3" w:rsidR="00C50091" w:rsidRPr="003578BA" w:rsidRDefault="00AC1F90" w:rsidP="005E2E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1FF36F77" w14:textId="334E2A9D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25FFE2AF" w14:textId="679165B3" w:rsidR="00AC1F90" w:rsidRPr="003578BA" w:rsidRDefault="00AC1F90" w:rsidP="00AC1F9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ผู้เรียนสามารถออกแบบกรณีทดสอบโดยคำนึงถึง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and Condition coverage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ได้</w:t>
      </w:r>
    </w:p>
    <w:p w14:paraId="48B38770" w14:textId="0145996F" w:rsidR="0083666C" w:rsidRPr="003578BA" w:rsidRDefault="0083666C" w:rsidP="0083666C">
      <w:pPr>
        <w:pStyle w:val="Heading1"/>
        <w:rPr>
          <w:rFonts w:ascii="TH SarabunPSK" w:hAnsi="TH SarabunPSK" w:cs="TH SarabunPSK"/>
          <w:sz w:val="28"/>
          <w:szCs w:val="28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โจทย์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: </w:t>
      </w:r>
      <w:r w:rsidR="00B66326" w:rsidRPr="003578BA">
        <w:rPr>
          <w:rFonts w:ascii="TH SarabunPSK" w:hAnsi="TH SarabunPSK" w:cs="TH SarabunPSK" w:hint="cs"/>
          <w:sz w:val="28"/>
          <w:szCs w:val="28"/>
          <w:lang w:bidi="th-TH"/>
        </w:rPr>
        <w:t>Clump counts</w:t>
      </w:r>
    </w:p>
    <w:p w14:paraId="76606221" w14:textId="66938350" w:rsidR="00437500" w:rsidRPr="003578BA" w:rsidRDefault="00F95337" w:rsidP="00E94955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Clump counts </w:t>
      </w:r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hyperlink r:id="rId11" w:history="1">
        <w:r w:rsidR="00223AA2" w:rsidRPr="003578BA">
          <w:rPr>
            <w:rStyle w:val="Hyperlink"/>
            <w:rFonts w:ascii="TH SarabunPSK" w:hAnsi="TH SarabunPSK" w:cs="TH SarabunPSK" w:hint="cs"/>
            <w:sz w:val="28"/>
            <w:szCs w:val="28"/>
            <w:lang w:bidi="th-TH"/>
          </w:rPr>
          <w:t>https://codingbat.com/prob/p193817</w:t>
        </w:r>
      </w:hyperlink>
      <w:r w:rsidR="00223AA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เป็นโปรแกรมที่ใช้ในการนับการเกาะ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กลุ่มกันของข้อมูลภายใน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โดยการเกาะกลุ่มกันจะนับสมาชิกใน </w:t>
      </w:r>
      <w:r w:rsidR="000B441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="000B441B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ที่อยู่ติดกันและมีค่าเดียวกันตั้งแต่สองตัวขึ้นไปเป็นหนึ่งกลุ่ม เช่น </w:t>
      </w:r>
    </w:p>
    <w:p w14:paraId="6E3B949E" w14:textId="77777777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[1,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2, 2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3,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4, 4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 </w:t>
      </w:r>
    </w:p>
    <w:p w14:paraId="0F4E8E69" w14:textId="7EC15C05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, 2, 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2</w:t>
      </w:r>
    </w:p>
    <w:p w14:paraId="529A52BE" w14:textId="0311D2FA" w:rsidR="0061117C" w:rsidRPr="003578BA" w:rsidRDefault="0061117C" w:rsidP="0061117C">
      <w:pPr>
        <w:spacing w:after="0" w:line="240" w:lineRule="auto"/>
        <w:ind w:left="3261"/>
        <w:contextualSpacing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[</w:t>
      </w:r>
      <w:r w:rsidRPr="003578BA">
        <w:rPr>
          <w:rFonts w:ascii="TH SarabunPSK" w:hAnsi="TH SarabunPSK" w:cs="TH SarabunPSK" w:hint="cs"/>
          <w:color w:val="FF0000"/>
          <w:sz w:val="28"/>
          <w:szCs w:val="28"/>
          <w:lang w:bidi="th-TH"/>
        </w:rPr>
        <w:t>1, 1, 1, 1, 1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] </w:t>
      </w:r>
      <w:r w:rsidRPr="003578BA">
        <w:rPr>
          <w:rFonts w:ascii="Arial" w:hAnsi="Arial" w:cs="Arial"/>
          <w:sz w:val="28"/>
          <w:szCs w:val="28"/>
          <w:lang w:bidi="th-TH"/>
        </w:rPr>
        <w:t>→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1</w:t>
      </w:r>
    </w:p>
    <w:p w14:paraId="5D32D214" w14:textId="77777777" w:rsidR="00602A2E" w:rsidRPr="003578BA" w:rsidRDefault="00602A2E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lang w:bidi="th-TH"/>
        </w:rPr>
      </w:pPr>
    </w:p>
    <w:p w14:paraId="733A47BC" w14:textId="7F1E6335" w:rsidR="00602A2E" w:rsidRPr="003578BA" w:rsidRDefault="00617C44" w:rsidP="00602A2E">
      <w:pPr>
        <w:spacing w:after="0" w:line="240" w:lineRule="auto"/>
        <w:contextualSpacing/>
        <w:rPr>
          <w:rFonts w:ascii="TH SarabunPSK" w:hAnsi="TH SarabunPSK" w:cs="TH SarabunPSK"/>
          <w:sz w:val="28"/>
          <w:szCs w:val="28"/>
          <w:cs/>
          <w:lang w:bidi="th-TH"/>
        </w:rPr>
      </w:pPr>
      <w:r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>ซอร์ส</w:t>
      </w:r>
      <w:r w:rsidR="00602A2E" w:rsidRPr="00B43F1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โค้ดที่เขียนขึ้นเพื่อนับจำนวนกลุ่มของข้อมูลที่เกาะอยู่ด้วยกันอยู่ที่ </w:t>
      </w:r>
      <w:hyperlink r:id="rId12" w:history="1">
        <w:r w:rsidR="00B43F10" w:rsidRPr="005F6E5D">
          <w:rPr>
            <w:rStyle w:val="Hyperlink"/>
            <w:rFonts w:ascii="TH SarabunPSK" w:hAnsi="TH SarabunPSK" w:cs="TH SarabunPSK"/>
            <w:sz w:val="28"/>
            <w:szCs w:val="28"/>
          </w:rPr>
          <w:t>https://github.com/ChitsuthaCSKKU/SQA/tree/2025/Assignment/Lab7</w:t>
        </w:r>
      </w:hyperlink>
      <w:r w:rsidR="00B43F10">
        <w:rPr>
          <w:rFonts w:ascii="TH SarabunPSK" w:hAnsi="TH SarabunPSK" w:cs="TH SarabunPSK"/>
          <w:sz w:val="28"/>
          <w:szCs w:val="28"/>
        </w:rPr>
        <w:t xml:space="preserve"> </w:t>
      </w:r>
      <w:r w:rsidR="00B06777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โดยที่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nums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ที่ใช้ในการสนับสนุนการนับกลุ่มของข้อมูล</w:t>
      </w:r>
      <w:r w:rsidR="006A28A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6A28AC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(Clump)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ทำให้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nums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Array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ที่จะต้องไม่มีค่าเป็น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Null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และมีความยาวมากกว่า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7551E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เสมอ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หาก</w:t>
      </w:r>
      <w:r w:rsidR="00AE6A4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nums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ไม่เป็นไปตามเงื่อนไขที่กำหนดนี้ โปรแกรมจะ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80378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ค่า </w:t>
      </w:r>
      <w:r w:rsidR="0080378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0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แทน</w:t>
      </w:r>
      <w:r w:rsidR="0083567F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การ </w:t>
      </w:r>
      <w:r w:rsidR="0083567F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return </w:t>
      </w:r>
      <w:r w:rsidR="009939ED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จำนวนกลุ่มของข้อมูล</w:t>
      </w:r>
    </w:p>
    <w:p w14:paraId="4AD086E7" w14:textId="38C15386" w:rsidR="005D077B" w:rsidRPr="003578BA" w:rsidRDefault="005D077B" w:rsidP="005D077B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="0083666C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7.1 </w:t>
      </w:r>
      <w:r w:rsidR="0083666C" w:rsidRPr="003578BA">
        <w:rPr>
          <w:rFonts w:ascii="TH SarabunPSK" w:hAnsi="TH SarabunPSK" w:cs="TH SarabunPSK" w:hint="cs"/>
          <w:sz w:val="28"/>
          <w:szCs w:val="28"/>
          <w:lang w:bidi="th-TH"/>
        </w:rPr>
        <w:t>Control flow graph</w:t>
      </w:r>
    </w:p>
    <w:p w14:paraId="24A2E75A" w14:textId="72D1E650" w:rsidR="005D077B" w:rsidRPr="003578BA" w:rsidRDefault="003B56E1" w:rsidP="003B56E1">
      <w:p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จากโจทย์และ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Source code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ที่กำหนดให้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(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Count</w:t>
      </w:r>
      <w:r w:rsidR="007F24D6">
        <w:rPr>
          <w:rFonts w:ascii="TH SarabunPSK" w:hAnsi="TH SarabunPSK" w:cs="TH SarabunPSK"/>
          <w:sz w:val="28"/>
          <w:szCs w:val="28"/>
          <w:lang w:bidi="th-TH"/>
        </w:rPr>
        <w:t>Word</w:t>
      </w:r>
      <w:r w:rsidR="000602E2" w:rsidRPr="003578BA">
        <w:rPr>
          <w:rFonts w:ascii="TH SarabunPSK" w:hAnsi="TH SarabunPSK" w:cs="TH SarabunPSK" w:hint="cs"/>
          <w:sz w:val="28"/>
          <w:szCs w:val="28"/>
          <w:lang w:bidi="th-TH"/>
        </w:rPr>
        <w:t>Clump</w:t>
      </w:r>
      <w:r w:rsidR="00F03F82">
        <w:rPr>
          <w:rFonts w:ascii="TH SarabunPSK" w:hAnsi="TH SarabunPSK" w:cs="TH SarabunPSK"/>
          <w:sz w:val="28"/>
          <w:szCs w:val="28"/>
          <w:lang w:bidi="th-TH"/>
        </w:rPr>
        <w:t>s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.java)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ให้เขียน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r w:rsidR="00FF15B8" w:rsidRPr="003578BA">
        <w:rPr>
          <w:rFonts w:ascii="TH SarabunPSK" w:hAnsi="TH SarabunPSK" w:cs="TH SarabunPSK" w:hint="cs"/>
          <w:sz w:val="28"/>
          <w:szCs w:val="28"/>
          <w:lang w:bidi="th-TH"/>
        </w:rPr>
        <w:t>countClumps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จากนั้นให้ระบุ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Branch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ทั้งหมดที่พบใน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CFG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ให้ครบถ้วน</w:t>
      </w:r>
    </w:p>
    <w:p w14:paraId="6FC392DE" w14:textId="39C68B39" w:rsidR="008B5151" w:rsidRPr="003578BA" w:rsidRDefault="000E4285" w:rsidP="00EE7FF6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3D4BFF07" w14:textId="4EDB5393" w:rsidR="00FB1138" w:rsidRPr="003578BA" w:rsidRDefault="00FB1138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1793125" w14:textId="5CD9D795" w:rsidR="002D6A6D" w:rsidRPr="003578BA" w:rsidRDefault="005F58A9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noProof/>
          <w:sz w:val="28"/>
          <w:szCs w:val="28"/>
          <w:cs/>
          <w:lang w:bidi="th-TH"/>
        </w:rPr>
        <w:lastRenderedPageBreak/>
        <w:drawing>
          <wp:anchor distT="0" distB="0" distL="114300" distR="114300" simplePos="0" relativeHeight="251658240" behindDoc="1" locked="0" layoutInCell="1" allowOverlap="1" wp14:anchorId="59FF29B4" wp14:editId="539ED56A">
            <wp:simplePos x="0" y="0"/>
            <wp:positionH relativeFrom="column">
              <wp:posOffset>985244</wp:posOffset>
            </wp:positionH>
            <wp:positionV relativeFrom="paragraph">
              <wp:posOffset>3810</wp:posOffset>
            </wp:positionV>
            <wp:extent cx="2831465" cy="6249670"/>
            <wp:effectExtent l="0" t="0" r="6985" b="0"/>
            <wp:wrapTight wrapText="bothSides">
              <wp:wrapPolygon edited="0">
                <wp:start x="14532" y="0"/>
                <wp:lineTo x="13806" y="329"/>
                <wp:lineTo x="13660" y="527"/>
                <wp:lineTo x="14387" y="2107"/>
                <wp:lineTo x="13515" y="2370"/>
                <wp:lineTo x="12498" y="2897"/>
                <wp:lineTo x="12934" y="4214"/>
                <wp:lineTo x="10899" y="4280"/>
                <wp:lineTo x="10173" y="4609"/>
                <wp:lineTo x="10173" y="5267"/>
                <wp:lineTo x="9446" y="5662"/>
                <wp:lineTo x="8865" y="6057"/>
                <wp:lineTo x="8865" y="6518"/>
                <wp:lineTo x="10173" y="7374"/>
                <wp:lineTo x="10173" y="8428"/>
                <wp:lineTo x="9591" y="8757"/>
                <wp:lineTo x="8574" y="9415"/>
                <wp:lineTo x="436" y="10929"/>
                <wp:lineTo x="0" y="11061"/>
                <wp:lineTo x="0" y="20410"/>
                <wp:lineTo x="3633" y="21069"/>
                <wp:lineTo x="5668" y="21135"/>
                <wp:lineTo x="6830" y="21530"/>
                <wp:lineTo x="6976" y="21530"/>
                <wp:lineTo x="9301" y="21530"/>
                <wp:lineTo x="9446" y="21530"/>
                <wp:lineTo x="10754" y="21069"/>
                <wp:lineTo x="11045" y="19950"/>
                <wp:lineTo x="9591" y="19291"/>
                <wp:lineTo x="8574" y="18962"/>
                <wp:lineTo x="17439" y="17909"/>
                <wp:lineTo x="18892" y="17053"/>
                <wp:lineTo x="19037" y="16855"/>
                <wp:lineTo x="18456" y="16197"/>
                <wp:lineTo x="17875" y="15802"/>
                <wp:lineTo x="15404" y="14748"/>
                <wp:lineTo x="16712" y="14617"/>
                <wp:lineTo x="16567" y="14419"/>
                <wp:lineTo x="14387" y="13695"/>
                <wp:lineTo x="15114" y="12773"/>
                <wp:lineTo x="15259" y="12510"/>
                <wp:lineTo x="14096" y="11851"/>
                <wp:lineTo x="13370" y="11588"/>
                <wp:lineTo x="13515" y="10534"/>
                <wp:lineTo x="21508" y="10534"/>
                <wp:lineTo x="21508" y="8428"/>
                <wp:lineTo x="13515" y="8428"/>
                <wp:lineTo x="13370" y="7374"/>
                <wp:lineTo x="17294" y="7374"/>
                <wp:lineTo x="21363" y="6847"/>
                <wp:lineTo x="21217" y="5728"/>
                <wp:lineTo x="20636" y="5267"/>
                <wp:lineTo x="20781" y="4872"/>
                <wp:lineTo x="19473" y="4345"/>
                <wp:lineTo x="17875" y="4214"/>
                <wp:lineTo x="18456" y="2963"/>
                <wp:lineTo x="17294" y="2370"/>
                <wp:lineTo x="16422" y="2107"/>
                <wp:lineTo x="17294" y="724"/>
                <wp:lineTo x="17003" y="395"/>
                <wp:lineTo x="16276" y="0"/>
                <wp:lineTo x="14532" y="0"/>
              </wp:wrapPolygon>
            </wp:wrapTight>
            <wp:docPr id="38008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79729" w14:textId="3689BB0E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3B77BD6" w14:textId="082B16FF" w:rsidR="002D6A6D" w:rsidRPr="003578BA" w:rsidRDefault="00246980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1DEE8E" wp14:editId="5B52CAF0">
                <wp:simplePos x="0" y="0"/>
                <wp:positionH relativeFrom="column">
                  <wp:posOffset>3425825</wp:posOffset>
                </wp:positionH>
                <wp:positionV relativeFrom="paragraph">
                  <wp:posOffset>72004</wp:posOffset>
                </wp:positionV>
                <wp:extent cx="36360" cy="105840"/>
                <wp:effectExtent l="38100" t="38100" r="40005" b="46990"/>
                <wp:wrapNone/>
                <wp:docPr id="24319917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3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DD3C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69.25pt;margin-top:5.15pt;width:3.85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">
                <v:imagedata r:id="rId15" o:title=""/>
              </v:shape>
            </w:pict>
          </mc:Fallback>
        </mc:AlternateContent>
      </w:r>
    </w:p>
    <w:p w14:paraId="6AD91BF0" w14:textId="2611B05D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FA7A21A" w14:textId="76CF84AA" w:rsidR="002D6A6D" w:rsidRPr="003578BA" w:rsidRDefault="00E13880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C9423F" wp14:editId="150290D2">
                <wp:simplePos x="0" y="0"/>
                <wp:positionH relativeFrom="column">
                  <wp:posOffset>3819884</wp:posOffset>
                </wp:positionH>
                <wp:positionV relativeFrom="paragraph">
                  <wp:posOffset>173300</wp:posOffset>
                </wp:positionV>
                <wp:extent cx="48600" cy="87840"/>
                <wp:effectExtent l="38100" t="38100" r="46990" b="45720"/>
                <wp:wrapNone/>
                <wp:docPr id="115253871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6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C9548" id="Ink 11" o:spid="_x0000_s1026" type="#_x0000_t75" style="position:absolute;margin-left:300.3pt;margin-top:13.15pt;width:4.85pt;height: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">
                <v:imagedata r:id="rId17" o:title=""/>
              </v:shape>
            </w:pict>
          </mc:Fallback>
        </mc:AlternateContent>
      </w:r>
      <w:r w:rsidR="00246980"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022786" wp14:editId="1D1C359E">
                <wp:simplePos x="0" y="0"/>
                <wp:positionH relativeFrom="column">
                  <wp:posOffset>2109373</wp:posOffset>
                </wp:positionH>
                <wp:positionV relativeFrom="paragraph">
                  <wp:posOffset>212369</wp:posOffset>
                </wp:positionV>
                <wp:extent cx="50040" cy="111600"/>
                <wp:effectExtent l="38100" t="38100" r="45720" b="41275"/>
                <wp:wrapNone/>
                <wp:docPr id="209586234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04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E4AE" id="Ink 12" o:spid="_x0000_s1026" type="#_x0000_t75" style="position:absolute;margin-left:165.6pt;margin-top:16.2pt;width:4.95pt;height: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">
                <v:imagedata r:id="rId19" o:title=""/>
              </v:shape>
            </w:pict>
          </mc:Fallback>
        </mc:AlternateContent>
      </w:r>
    </w:p>
    <w:p w14:paraId="509289D4" w14:textId="20BE7C0F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6AA1075" w14:textId="05463D8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2B2785E" w14:textId="6D934E2D" w:rsidR="002D6A6D" w:rsidRPr="003578BA" w:rsidRDefault="00E13880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0C633C" wp14:editId="7A1FF880">
                <wp:simplePos x="0" y="0"/>
                <wp:positionH relativeFrom="column">
                  <wp:posOffset>2108835</wp:posOffset>
                </wp:positionH>
                <wp:positionV relativeFrom="paragraph">
                  <wp:posOffset>40308</wp:posOffset>
                </wp:positionV>
                <wp:extent cx="76835" cy="96120"/>
                <wp:effectExtent l="38100" t="38100" r="37465" b="37465"/>
                <wp:wrapNone/>
                <wp:docPr id="158662071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6835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32531" id="Ink 16" o:spid="_x0000_s1026" type="#_x0000_t75" style="position:absolute;margin-left:165.55pt;margin-top:2.65pt;width:7pt;height: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">
                <v:imagedata r:id="rId21" o:title=""/>
              </v:shape>
            </w:pict>
          </mc:Fallback>
        </mc:AlternateContent>
      </w:r>
      <w:r w:rsidR="00246980"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DD80929" wp14:editId="1D9BD0F2">
                <wp:simplePos x="0" y="0"/>
                <wp:positionH relativeFrom="column">
                  <wp:posOffset>3848735</wp:posOffset>
                </wp:positionH>
                <wp:positionV relativeFrom="paragraph">
                  <wp:posOffset>68580</wp:posOffset>
                </wp:positionV>
                <wp:extent cx="41910" cy="96520"/>
                <wp:effectExtent l="38100" t="38100" r="34290" b="36830"/>
                <wp:wrapNone/>
                <wp:docPr id="356219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91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AD9B5" id="Ink 19" o:spid="_x0000_s1026" type="#_x0000_t75" style="position:absolute;margin-left:302.55pt;margin-top:4.9pt;width:4.25pt;height: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">
                <v:imagedata r:id="rId23" o:title=""/>
              </v:shape>
            </w:pict>
          </mc:Fallback>
        </mc:AlternateContent>
      </w:r>
    </w:p>
    <w:p w14:paraId="51D3A5AE" w14:textId="3F87EA4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C32F550" w14:textId="29F9EA43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39CCAE7" w14:textId="74F2FE6B" w:rsidR="002D6A6D" w:rsidRPr="003578BA" w:rsidRDefault="00246980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17439C" wp14:editId="518A2AE6">
                <wp:simplePos x="0" y="0"/>
                <wp:positionH relativeFrom="column">
                  <wp:posOffset>2974813</wp:posOffset>
                </wp:positionH>
                <wp:positionV relativeFrom="paragraph">
                  <wp:posOffset>-22663</wp:posOffset>
                </wp:positionV>
                <wp:extent cx="49320" cy="82800"/>
                <wp:effectExtent l="38100" t="38100" r="46355" b="50800"/>
                <wp:wrapNone/>
                <wp:docPr id="201289152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3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2B2F9" id="Ink 20" o:spid="_x0000_s1026" type="#_x0000_t75" style="position:absolute;margin-left:233.75pt;margin-top:-2.3pt;width:4.9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">
                <v:imagedata r:id="rId25" o:title=""/>
              </v:shape>
            </w:pict>
          </mc:Fallback>
        </mc:AlternateContent>
      </w:r>
    </w:p>
    <w:p w14:paraId="4828ACF0" w14:textId="5B7F606E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0A355B8" w14:textId="551C540D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AD15941" w14:textId="60367FB0" w:rsidR="002D6A6D" w:rsidRPr="003578BA" w:rsidRDefault="00246980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CD5CC7" wp14:editId="1517854E">
                <wp:simplePos x="0" y="0"/>
                <wp:positionH relativeFrom="column">
                  <wp:posOffset>3488635</wp:posOffset>
                </wp:positionH>
                <wp:positionV relativeFrom="paragraph">
                  <wp:posOffset>236137</wp:posOffset>
                </wp:positionV>
                <wp:extent cx="57240" cy="77760"/>
                <wp:effectExtent l="38100" t="38100" r="38100" b="36830"/>
                <wp:wrapNone/>
                <wp:docPr id="16637065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2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2BF5A" id="Ink 21" o:spid="_x0000_s1026" type="#_x0000_t75" style="position:absolute;margin-left:274.2pt;margin-top:18.1pt;width:5.45pt;height: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">
                <v:imagedata r:id="rId27" o:title=""/>
              </v:shape>
            </w:pict>
          </mc:Fallback>
        </mc:AlternateContent>
      </w:r>
    </w:p>
    <w:p w14:paraId="6FFF1940" w14:textId="109327AB" w:rsidR="002D6A6D" w:rsidRPr="003578BA" w:rsidRDefault="00246980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65723B" wp14:editId="7EAB4972">
                <wp:simplePos x="0" y="0"/>
                <wp:positionH relativeFrom="column">
                  <wp:posOffset>2429773</wp:posOffset>
                </wp:positionH>
                <wp:positionV relativeFrom="paragraph">
                  <wp:posOffset>141088</wp:posOffset>
                </wp:positionV>
                <wp:extent cx="35640" cy="80640"/>
                <wp:effectExtent l="38100" t="38100" r="40640" b="53340"/>
                <wp:wrapNone/>
                <wp:docPr id="144449682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64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B30A5" id="Ink 25" o:spid="_x0000_s1026" type="#_x0000_t75" style="position:absolute;margin-left:190.8pt;margin-top:10.6pt;width:3.75pt;height: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">
                <v:imagedata r:id="rId29" o:title=""/>
              </v:shape>
            </w:pict>
          </mc:Fallback>
        </mc:AlternateContent>
      </w:r>
    </w:p>
    <w:p w14:paraId="37829B11" w14:textId="28839B77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5BEFF839" w14:textId="77777777" w:rsidR="002D6A6D" w:rsidRPr="003578BA" w:rsidRDefault="002D6A6D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4B359C1F" w14:textId="0D37FCAB" w:rsidR="005B38F0" w:rsidRPr="003578BA" w:rsidRDefault="00246980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23A440" wp14:editId="6F3DB08A">
                <wp:simplePos x="0" y="0"/>
                <wp:positionH relativeFrom="column">
                  <wp:posOffset>2437682</wp:posOffset>
                </wp:positionH>
                <wp:positionV relativeFrom="paragraph">
                  <wp:posOffset>-22888</wp:posOffset>
                </wp:positionV>
                <wp:extent cx="60480" cy="122040"/>
                <wp:effectExtent l="38100" t="38100" r="34925" b="49530"/>
                <wp:wrapNone/>
                <wp:docPr id="157974057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4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DB879" id="Ink 28" o:spid="_x0000_s1026" type="#_x0000_t75" style="position:absolute;margin-left:191.45pt;margin-top:-2.3pt;width:5.75pt;height:1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">
                <v:imagedata r:id="rId31" o:title=""/>
              </v:shape>
            </w:pict>
          </mc:Fallback>
        </mc:AlternateContent>
      </w:r>
    </w:p>
    <w:p w14:paraId="65196DA7" w14:textId="77777777" w:rsidR="00725650" w:rsidRPr="00F32CD7" w:rsidRDefault="000E4285" w:rsidP="00725650">
      <w:pPr>
        <w:rPr>
          <w:rFonts w:ascii="TH SarabunPSK" w:hAnsi="TH SarabunPSK" w:cs="TH SarabunPSK"/>
          <w:b/>
          <w:bCs/>
          <w:sz w:val="28"/>
          <w:szCs w:val="28"/>
          <w:u w:val="single"/>
          <w:lang w:bidi="th-TH"/>
        </w:rPr>
      </w:pPr>
      <w:r w:rsidRPr="00F32CD7">
        <w:rPr>
          <w:rFonts w:ascii="TH SarabunPSK" w:hAnsi="TH SarabunPSK" w:cs="TH SarabunPSK" w:hint="cs"/>
          <w:b/>
          <w:bCs/>
          <w:sz w:val="28"/>
          <w:szCs w:val="28"/>
          <w:u w:val="single"/>
          <w:lang w:bidi="th-TH"/>
        </w:rPr>
        <w:t>Branch:</w:t>
      </w:r>
    </w:p>
    <w:p w14:paraId="61B6A3D9" w14:textId="1F57EBE3" w:rsidR="000E4285" w:rsidRDefault="00725650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 w:rsidRPr="00725650">
        <w:rPr>
          <w:rFonts w:ascii="TH SarabunPSK" w:hAnsi="TH SarabunPSK" w:cs="TH SarabunPSK"/>
          <w:b/>
          <w:bCs/>
          <w:sz w:val="28"/>
          <w:szCs w:val="28"/>
          <w:lang w:bidi="th-TH"/>
        </w:rPr>
        <w:t>1</w:t>
      </w:r>
      <w:r w:rsidR="00E2469F">
        <w:rPr>
          <w:rFonts w:ascii="TH SarabunPSK" w:hAnsi="TH SarabunPSK" w:cs="TH SarabunPSK"/>
          <w:b/>
          <w:bCs/>
          <w:sz w:val="28"/>
          <w:szCs w:val="28"/>
          <w:lang w:bidi="th-TH"/>
        </w:rPr>
        <w:t>_</w:t>
      </w:r>
      <w:r w:rsidRPr="00725650">
        <w:rPr>
          <w:rFonts w:ascii="TH SarabunPSK" w:hAnsi="TH SarabunPSK" w:cs="TH SarabunPSK"/>
          <w:b/>
          <w:bCs/>
          <w:sz w:val="28"/>
          <w:szCs w:val="28"/>
          <w:lang w:bidi="th-TH"/>
        </w:rPr>
        <w:t>True</w:t>
      </w:r>
      <w:r w:rsidRPr="00725650">
        <w:rPr>
          <w:rFonts w:ascii="TH SarabunPSK" w:hAnsi="TH SarabunPSK" w:cs="TH SarabunPSK"/>
          <w:sz w:val="28"/>
          <w:szCs w:val="28"/>
          <w:lang w:bidi="th-TH"/>
        </w:rPr>
        <w:t xml:space="preserve"> = return 0;</w:t>
      </w:r>
    </w:p>
    <w:p w14:paraId="326A03AC" w14:textId="76218520" w:rsidR="00725650" w:rsidRPr="00725650" w:rsidRDefault="00725650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 w:rsidRPr="00725650">
        <w:rPr>
          <w:rFonts w:ascii="TH SarabunPSK" w:hAnsi="TH SarabunPSK" w:cs="TH SarabunPSK"/>
          <w:b/>
          <w:bCs/>
          <w:sz w:val="28"/>
          <w:szCs w:val="28"/>
          <w:lang w:bidi="th-TH"/>
        </w:rPr>
        <w:t>1</w:t>
      </w:r>
      <w:r w:rsidR="00E2469F">
        <w:rPr>
          <w:rFonts w:ascii="TH SarabunPSK" w:hAnsi="TH SarabunPSK" w:cs="TH SarabunPSK"/>
          <w:b/>
          <w:bCs/>
          <w:sz w:val="28"/>
          <w:szCs w:val="28"/>
          <w:lang w:bidi="th-TH"/>
        </w:rPr>
        <w:t>_</w:t>
      </w:r>
      <w:r w:rsidRPr="00725650">
        <w:rPr>
          <w:rFonts w:ascii="TH SarabunPSK" w:hAnsi="TH SarabunPSK" w:cs="TH SarabunPSK"/>
          <w:b/>
          <w:bCs/>
          <w:sz w:val="28"/>
          <w:szCs w:val="28"/>
          <w:lang w:bidi="th-TH"/>
        </w:rPr>
        <w:t>False</w:t>
      </w:r>
      <w:r w:rsidRPr="00725650">
        <w:rPr>
          <w:rFonts w:ascii="TH SarabunPSK" w:hAnsi="TH SarabunPSK" w:cs="TH SarabunPSK"/>
          <w:sz w:val="28"/>
          <w:szCs w:val="28"/>
          <w:lang w:bidi="th-TH"/>
        </w:rPr>
        <w:t xml:space="preserve"> = int count = 0;</w:t>
      </w:r>
    </w:p>
    <w:p w14:paraId="19601F7B" w14:textId="77777777" w:rsidR="00725650" w:rsidRPr="00725650" w:rsidRDefault="00725650" w:rsidP="00725650">
      <w:pPr>
        <w:ind w:firstLine="708"/>
        <w:rPr>
          <w:rFonts w:ascii="TH SarabunPSK" w:hAnsi="TH SarabunPSK" w:cs="TH SarabunPSK"/>
          <w:sz w:val="28"/>
          <w:szCs w:val="28"/>
          <w:lang w:bidi="th-TH"/>
        </w:rPr>
      </w:pPr>
      <w:r w:rsidRPr="00725650">
        <w:rPr>
          <w:rFonts w:ascii="TH SarabunPSK" w:hAnsi="TH SarabunPSK" w:cs="TH SarabunPSK"/>
          <w:sz w:val="28"/>
          <w:szCs w:val="28"/>
          <w:lang w:bidi="th-TH"/>
        </w:rPr>
        <w:t>int prev = nums[0];</w:t>
      </w:r>
    </w:p>
    <w:p w14:paraId="32ED73C0" w14:textId="37E4DF4C" w:rsidR="00725650" w:rsidRDefault="00725650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 w:rsidRPr="00725650">
        <w:rPr>
          <w:rFonts w:ascii="TH SarabunPSK" w:hAnsi="TH SarabunPSK" w:cs="TH SarabunPSK"/>
          <w:sz w:val="28"/>
          <w:szCs w:val="28"/>
          <w:lang w:bidi="th-TH"/>
        </w:rPr>
        <w:tab/>
        <w:t>boolean inClump = false;</w:t>
      </w:r>
    </w:p>
    <w:p w14:paraId="276C87B8" w14:textId="47262733" w:rsidR="00E13880" w:rsidRDefault="00E13880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 w:rsidRPr="007D652B">
        <w:rPr>
          <w:rFonts w:ascii="TH SarabunPSK" w:hAnsi="TH SarabunPSK" w:cs="TH SarabunPSK"/>
          <w:b/>
          <w:bCs/>
          <w:sz w:val="28"/>
          <w:szCs w:val="28"/>
          <w:lang w:bidi="th-TH"/>
        </w:rPr>
        <w:lastRenderedPageBreak/>
        <w:t>4_False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return count;</w:t>
      </w:r>
    </w:p>
    <w:p w14:paraId="0EC57F4E" w14:textId="100DF47E" w:rsidR="00E13880" w:rsidRDefault="00E13880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 w:rsidRPr="007D652B">
        <w:rPr>
          <w:rFonts w:ascii="TH SarabunPSK" w:hAnsi="TH SarabunPSK" w:cs="TH SarabunPSK"/>
          <w:b/>
          <w:bCs/>
          <w:sz w:val="28"/>
          <w:szCs w:val="28"/>
          <w:lang w:bidi="th-TH"/>
        </w:rPr>
        <w:t>4_True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if(nums[i] == prev &amp;&amp; !inClump)</w:t>
      </w:r>
    </w:p>
    <w:p w14:paraId="17F19301" w14:textId="4F3997E9" w:rsidR="00E13880" w:rsidRDefault="00E13880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 w:rsidRPr="007D652B">
        <w:rPr>
          <w:rFonts w:ascii="TH SarabunPSK" w:hAnsi="TH SarabunPSK" w:cs="TH SarabunPSK"/>
          <w:b/>
          <w:bCs/>
          <w:sz w:val="28"/>
          <w:szCs w:val="28"/>
          <w:lang w:bidi="th-TH"/>
        </w:rPr>
        <w:t>6_True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inClump = true;</w:t>
      </w:r>
    </w:p>
    <w:p w14:paraId="779CC32D" w14:textId="6CD23144" w:rsidR="00E13880" w:rsidRDefault="00E13880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  <w:t xml:space="preserve">  count += 1;</w:t>
      </w:r>
    </w:p>
    <w:p w14:paraId="0F11A024" w14:textId="71D21FE4" w:rsidR="00E13880" w:rsidRDefault="00E13880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 w:rsidRPr="007D652B">
        <w:rPr>
          <w:rFonts w:ascii="TH SarabunPSK" w:hAnsi="TH SarabunPSK" w:cs="TH SarabunPSK"/>
          <w:b/>
          <w:bCs/>
          <w:sz w:val="28"/>
          <w:szCs w:val="28"/>
          <w:lang w:bidi="th-TH"/>
        </w:rPr>
        <w:t>6_False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if(nums[i] != prev)</w:t>
      </w:r>
    </w:p>
    <w:p w14:paraId="6CD1407F" w14:textId="0572529B" w:rsidR="007D652B" w:rsidRDefault="007D652B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 w:rsidRPr="007D652B">
        <w:rPr>
          <w:rFonts w:ascii="TH SarabunPSK" w:hAnsi="TH SarabunPSK" w:cs="TH SarabunPSK"/>
          <w:b/>
          <w:bCs/>
          <w:sz w:val="28"/>
          <w:szCs w:val="28"/>
          <w:lang w:bidi="th-TH"/>
        </w:rPr>
        <w:t>8_True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prev = nums[i];</w:t>
      </w:r>
    </w:p>
    <w:p w14:paraId="1D4549B8" w14:textId="2BC3E651" w:rsidR="00E13880" w:rsidRDefault="007D652B" w:rsidP="00725650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ab/>
        <w:t xml:space="preserve"> inClump = false;</w:t>
      </w:r>
    </w:p>
    <w:p w14:paraId="6A2682B4" w14:textId="7C7CE660" w:rsidR="009B6579" w:rsidRDefault="007D652B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7D652B">
        <w:rPr>
          <w:rFonts w:ascii="TH SarabunPSK" w:hAnsi="TH SarabunPSK" w:cs="TH SarabunPSK"/>
          <w:b/>
          <w:bCs/>
          <w:sz w:val="28"/>
          <w:szCs w:val="28"/>
          <w:lang w:bidi="th-TH"/>
        </w:rPr>
        <w:t>8_False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i++; </w:t>
      </w:r>
      <w:r w:rsidRPr="007D652B">
        <w:rPr>
          <w:rFonts w:ascii="TH SarabunPSK" w:hAnsi="TH SarabunPSK" w:cs="TH SarabunPSK"/>
          <w:color w:val="D9D9D9" w:themeColor="background1" w:themeShade="D9"/>
          <w:sz w:val="28"/>
          <w:szCs w:val="28"/>
          <w:lang w:bidi="th-TH"/>
        </w:rPr>
        <w:t>//for(int i=1; i&lt;nums.length; i++)</w:t>
      </w:r>
    </w:p>
    <w:p w14:paraId="145F4953" w14:textId="77777777" w:rsidR="007D652B" w:rsidRPr="003578BA" w:rsidRDefault="007D652B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6B8A375" w14:textId="54B0412F" w:rsidR="000E4285" w:rsidRPr="00F32CD7" w:rsidRDefault="000E4285" w:rsidP="00EE7FF6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F32CD7">
        <w:rPr>
          <w:rFonts w:ascii="TH SarabunPSK" w:hAnsi="TH SarabunPSK" w:cs="TH SarabunPSK" w:hint="cs"/>
          <w:b/>
          <w:bCs/>
          <w:sz w:val="28"/>
          <w:szCs w:val="28"/>
          <w:u w:val="single"/>
          <w:lang w:bidi="th-TH"/>
        </w:rPr>
        <w:t>Condition:</w:t>
      </w:r>
    </w:p>
    <w:p w14:paraId="6463A15C" w14:textId="73E87100" w:rsidR="000E4285" w:rsidRDefault="00E2469F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F32CD7">
        <w:rPr>
          <w:rFonts w:ascii="TH SarabunPSK" w:hAnsi="TH SarabunPSK" w:cs="TH SarabunPSK"/>
          <w:b/>
          <w:bCs/>
          <w:sz w:val="28"/>
          <w:szCs w:val="28"/>
          <w:lang w:bidi="th-TH"/>
        </w:rPr>
        <w:t>A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nums = null </w:t>
      </w:r>
    </w:p>
    <w:p w14:paraId="6F7CBBCA" w14:textId="58D6C803" w:rsidR="00E2469F" w:rsidRDefault="00E2469F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F32CD7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B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= </w:t>
      </w:r>
      <w:r>
        <w:rPr>
          <w:rFonts w:ascii="TH SarabunPSK" w:hAnsi="TH SarabunPSK" w:cs="TH SarabunPSK"/>
          <w:sz w:val="28"/>
          <w:szCs w:val="28"/>
          <w:lang w:bidi="th-TH"/>
        </w:rPr>
        <w:t>nums.length == 0</w:t>
      </w:r>
    </w:p>
    <w:p w14:paraId="749FA807" w14:textId="75D5CB2F" w:rsidR="00E2469F" w:rsidRDefault="00E13880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F32CD7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C </w:t>
      </w:r>
      <w:r w:rsidR="00E2469F">
        <w:rPr>
          <w:rFonts w:ascii="TH SarabunPSK" w:hAnsi="TH SarabunPSK" w:cs="TH SarabunPSK"/>
          <w:sz w:val="28"/>
          <w:szCs w:val="28"/>
          <w:lang w:bidi="th-TH"/>
        </w:rPr>
        <w:t>= int i &lt; nums.length</w:t>
      </w:r>
    </w:p>
    <w:p w14:paraId="01F5429B" w14:textId="77777777" w:rsidR="00E13880" w:rsidRDefault="00E13880" w:rsidP="00E2469F">
      <w:pPr>
        <w:tabs>
          <w:tab w:val="left" w:pos="3594"/>
        </w:tabs>
        <w:rPr>
          <w:rFonts w:ascii="TH SarabunPSK" w:hAnsi="TH SarabunPSK" w:cs="TH SarabunPSK"/>
          <w:sz w:val="28"/>
          <w:szCs w:val="28"/>
          <w:lang w:bidi="th-TH"/>
        </w:rPr>
      </w:pPr>
      <w:r w:rsidRPr="00F32CD7">
        <w:rPr>
          <w:rFonts w:ascii="TH SarabunPSK" w:hAnsi="TH SarabunPSK" w:cs="TH SarabunPSK"/>
          <w:b/>
          <w:bCs/>
          <w:sz w:val="28"/>
          <w:szCs w:val="28"/>
          <w:lang w:bidi="th-TH"/>
        </w:rPr>
        <w:t>D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E2469F">
        <w:rPr>
          <w:rFonts w:ascii="TH SarabunPSK" w:hAnsi="TH SarabunPSK" w:cs="TH SarabunPSK"/>
          <w:sz w:val="28"/>
          <w:szCs w:val="28"/>
          <w:lang w:bidi="th-TH"/>
        </w:rPr>
        <w:t xml:space="preserve">= nums[i] == prev </w:t>
      </w:r>
    </w:p>
    <w:p w14:paraId="1E4376BB" w14:textId="46A34E07" w:rsidR="00E2469F" w:rsidRDefault="00E2469F" w:rsidP="00E2469F">
      <w:pPr>
        <w:tabs>
          <w:tab w:val="left" w:pos="3594"/>
        </w:tabs>
        <w:rPr>
          <w:rFonts w:ascii="TH SarabunPSK" w:hAnsi="TH SarabunPSK" w:cs="TH SarabunPSK"/>
          <w:sz w:val="28"/>
          <w:szCs w:val="28"/>
          <w:lang w:bidi="th-TH"/>
        </w:rPr>
      </w:pPr>
      <w:r w:rsidRPr="00F32CD7">
        <w:rPr>
          <w:rFonts w:ascii="TH SarabunPSK" w:hAnsi="TH SarabunPSK" w:cs="TH SarabunPSK"/>
          <w:b/>
          <w:bCs/>
          <w:sz w:val="28"/>
          <w:szCs w:val="28"/>
          <w:lang w:bidi="th-TH"/>
        </w:rPr>
        <w:t>E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</w:t>
      </w:r>
      <w:r w:rsidR="00E13880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E13880" w:rsidRPr="00E13880">
        <w:rPr>
          <w:rFonts w:ascii="TH SarabunPSK" w:hAnsi="TH SarabunPSK" w:cs="TH SarabunPSK"/>
          <w:b/>
          <w:bCs/>
          <w:sz w:val="28"/>
          <w:szCs w:val="28"/>
          <w:lang w:bidi="th-TH"/>
        </w:rPr>
        <w:t>!</w:t>
      </w:r>
      <w:r w:rsidR="00E13880">
        <w:rPr>
          <w:rFonts w:ascii="TH SarabunPSK" w:hAnsi="TH SarabunPSK" w:cs="TH SarabunPSK"/>
          <w:sz w:val="28"/>
          <w:szCs w:val="28"/>
          <w:lang w:bidi="th-TH"/>
        </w:rPr>
        <w:t>inClump</w:t>
      </w:r>
    </w:p>
    <w:p w14:paraId="6D4A1EAE" w14:textId="5376410F" w:rsidR="00ED0B4E" w:rsidRDefault="00E2469F" w:rsidP="00E2469F">
      <w:pPr>
        <w:tabs>
          <w:tab w:val="left" w:pos="3594"/>
        </w:tabs>
        <w:rPr>
          <w:rFonts w:ascii="TH SarabunPSK" w:hAnsi="TH SarabunPSK" w:cs="TH SarabunPSK"/>
          <w:sz w:val="28"/>
          <w:szCs w:val="28"/>
          <w:lang w:bidi="th-TH"/>
        </w:rPr>
      </w:pPr>
      <w:r w:rsidRPr="00F32CD7">
        <w:rPr>
          <w:rFonts w:ascii="TH SarabunPSK" w:hAnsi="TH SarabunPSK" w:cs="TH SarabunPSK"/>
          <w:b/>
          <w:bCs/>
          <w:sz w:val="28"/>
          <w:szCs w:val="28"/>
          <w:lang w:bidi="th-TH"/>
        </w:rPr>
        <w:t>F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 = </w:t>
      </w:r>
      <w:r>
        <w:rPr>
          <w:rFonts w:ascii="TH SarabunPSK" w:hAnsi="TH SarabunPSK" w:cs="TH SarabunPSK"/>
          <w:sz w:val="28"/>
          <w:szCs w:val="28"/>
          <w:lang w:bidi="th-TH"/>
        </w:rPr>
        <w:t>nums[i] != prev</w:t>
      </w:r>
    </w:p>
    <w:p w14:paraId="0FFC3759" w14:textId="77777777" w:rsidR="00F32CD7" w:rsidRPr="003578BA" w:rsidRDefault="00F32CD7" w:rsidP="00E2469F">
      <w:pPr>
        <w:tabs>
          <w:tab w:val="left" w:pos="3594"/>
        </w:tabs>
        <w:rPr>
          <w:rFonts w:ascii="TH SarabunPSK" w:hAnsi="TH SarabunPSK" w:cs="TH SarabunPSK"/>
          <w:sz w:val="28"/>
          <w:szCs w:val="28"/>
          <w:lang w:bidi="th-TH"/>
        </w:rPr>
      </w:pPr>
    </w:p>
    <w:p w14:paraId="342D3A6E" w14:textId="1B1C6473" w:rsidR="00ED0B4E" w:rsidRPr="003578BA" w:rsidRDefault="00ED0B4E" w:rsidP="00ED0B4E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7.2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Line Coverage</w:t>
      </w:r>
    </w:p>
    <w:p w14:paraId="462763E7" w14:textId="134DBFF8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countClumps()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A0363F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="009354D4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coverage = 100%</w:t>
      </w:r>
    </w:p>
    <w:p w14:paraId="70307BDE" w14:textId="6BBBE58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9354D4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บรรทัด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0F0CE385" w14:textId="22B5674C" w:rsidR="00ED0B4E" w:rsidRPr="003578BA" w:rsidRDefault="00ED0B4E" w:rsidP="00ED0B4E">
      <w:pPr>
        <w:pStyle w:val="ListParagraph"/>
        <w:numPr>
          <w:ilvl w:val="0"/>
          <w:numId w:val="18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ED567B" w:rsidRPr="003578BA">
        <w:rPr>
          <w:rFonts w:ascii="TH SarabunPSK" w:hAnsi="TH SarabunPSK" w:cs="TH SarabunPSK" w:hint="cs"/>
          <w:sz w:val="28"/>
          <w:szCs w:val="28"/>
          <w:lang w:bidi="th-TH"/>
        </w:rPr>
        <w:t>Line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E317B47" w14:textId="77777777" w:rsidR="00F061BE" w:rsidRDefault="00F061BE" w:rsidP="00F061BE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7D141B52" w14:textId="77777777" w:rsidR="007D652B" w:rsidRPr="003578BA" w:rsidRDefault="007D652B" w:rsidP="00F061BE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F061BE" w:rsidRPr="003578BA" w14:paraId="1B336B16" w14:textId="77777777" w:rsidTr="00E1525E">
        <w:tc>
          <w:tcPr>
            <w:tcW w:w="1435" w:type="dxa"/>
          </w:tcPr>
          <w:p w14:paraId="2B532FB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3159EF39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623B2796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126A8315" w14:textId="77777777" w:rsidR="00F061BE" w:rsidRPr="003578BA" w:rsidRDefault="00F061BE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F061BE" w:rsidRPr="003578BA" w14:paraId="18CE0A6D" w14:textId="77777777" w:rsidTr="00E1525E">
        <w:tc>
          <w:tcPr>
            <w:tcW w:w="1435" w:type="dxa"/>
          </w:tcPr>
          <w:p w14:paraId="1E9FF626" w14:textId="60A55017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2104" w:type="dxa"/>
          </w:tcPr>
          <w:p w14:paraId="79B2CA65" w14:textId="56296336" w:rsidR="00F061BE" w:rsidRPr="003578BA" w:rsidRDefault="007D652B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396" w:type="dxa"/>
          </w:tcPr>
          <w:p w14:paraId="5B0B868A" w14:textId="6ACFED93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6CE7EF23" w14:textId="0ADA5748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6,7</w:t>
            </w:r>
          </w:p>
        </w:tc>
      </w:tr>
      <w:tr w:rsidR="00F061BE" w:rsidRPr="003578BA" w14:paraId="4DE3EBBB" w14:textId="77777777" w:rsidTr="00E1525E">
        <w:tc>
          <w:tcPr>
            <w:tcW w:w="1435" w:type="dxa"/>
          </w:tcPr>
          <w:p w14:paraId="3372C30D" w14:textId="40FE6F27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2104" w:type="dxa"/>
          </w:tcPr>
          <w:p w14:paraId="54B1A030" w14:textId="6E79CDB7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</w:t>
            </w:r>
            <w:r w:rsidR="007D652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]</w:t>
            </w:r>
          </w:p>
        </w:tc>
        <w:tc>
          <w:tcPr>
            <w:tcW w:w="2396" w:type="dxa"/>
          </w:tcPr>
          <w:p w14:paraId="3D5B42CE" w14:textId="45DA19A3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40B3D44A" w14:textId="265C09C0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6,7</w:t>
            </w:r>
          </w:p>
        </w:tc>
      </w:tr>
      <w:tr w:rsidR="00F061BE" w:rsidRPr="003578BA" w14:paraId="5C4F2BC7" w14:textId="77777777" w:rsidTr="00E1525E">
        <w:tc>
          <w:tcPr>
            <w:tcW w:w="1435" w:type="dxa"/>
          </w:tcPr>
          <w:p w14:paraId="3BD73E66" w14:textId="7BFAFB1D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</w:p>
        </w:tc>
        <w:tc>
          <w:tcPr>
            <w:tcW w:w="2104" w:type="dxa"/>
          </w:tcPr>
          <w:p w14:paraId="4B81A43F" w14:textId="4B5E48AE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[1,1,1]</w:t>
            </w:r>
          </w:p>
        </w:tc>
        <w:tc>
          <w:tcPr>
            <w:tcW w:w="2396" w:type="dxa"/>
          </w:tcPr>
          <w:p w14:paraId="4786F2E2" w14:textId="5B165828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3FEC0380" w14:textId="07BFC1F9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6,10,11,12,14,15,16,17,20,25</w:t>
            </w:r>
          </w:p>
        </w:tc>
      </w:tr>
      <w:tr w:rsidR="00F061BE" w:rsidRPr="003578BA" w14:paraId="21C5BD63" w14:textId="77777777" w:rsidTr="00E1525E">
        <w:tc>
          <w:tcPr>
            <w:tcW w:w="1435" w:type="dxa"/>
          </w:tcPr>
          <w:p w14:paraId="60952C8F" w14:textId="66808078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</w:p>
        </w:tc>
        <w:tc>
          <w:tcPr>
            <w:tcW w:w="2104" w:type="dxa"/>
          </w:tcPr>
          <w:p w14:paraId="55DB5518" w14:textId="0026B662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[0,0,1,2,2]</w:t>
            </w:r>
          </w:p>
        </w:tc>
        <w:tc>
          <w:tcPr>
            <w:tcW w:w="2396" w:type="dxa"/>
          </w:tcPr>
          <w:p w14:paraId="5A5C702E" w14:textId="0340DD7D" w:rsidR="00F061BE" w:rsidRPr="003578BA" w:rsidRDefault="00324858" w:rsidP="007D652B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415" w:type="dxa"/>
          </w:tcPr>
          <w:p w14:paraId="27487538" w14:textId="21114D34" w:rsidR="00F061BE" w:rsidRPr="003578BA" w:rsidRDefault="00F061BE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Line No.: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6,10,11,12,14,15,16,17,20,21,22,25</w:t>
            </w:r>
          </w:p>
        </w:tc>
      </w:tr>
    </w:tbl>
    <w:p w14:paraId="63398EDA" w14:textId="77777777" w:rsidR="0064040F" w:rsidRPr="003578BA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322A3290" w14:textId="4D8D2D7E" w:rsidR="0064040F" w:rsidRPr="003578BA" w:rsidRDefault="0064040F" w:rsidP="0064040F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Line coverage = </w:t>
      </w:r>
      <m:oMath>
        <m:d>
          <m:dPr>
            <m:ctrlPr>
              <w:rPr>
                <w:rFonts w:ascii="Cambria Math" w:hAnsi="Cambria Math" w:cs="TH SarabunPSK"/>
                <w:i/>
                <w:sz w:val="28"/>
                <w:szCs w:val="28"/>
                <w:lang w:bidi="th-TH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8"/>
                    <w:szCs w:val="28"/>
                    <w:lang w:bidi="th-TH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13</m:t>
                </m:r>
              </m:num>
              <m:den>
                <m:r>
                  <w:rPr>
                    <w:rFonts w:ascii="Cambria Math" w:hAnsi="Cambria Math" w:cs="TH SarabunPSK"/>
                    <w:sz w:val="28"/>
                    <w:szCs w:val="28"/>
                    <w:lang w:bidi="th-TH"/>
                  </w:rPr>
                  <m:t>13</m:t>
                </m:r>
              </m:den>
            </m:f>
          </m:e>
        </m:d>
      </m:oMath>
      <w:r w:rsidR="001E7119" w:rsidRPr="001E7119">
        <w:rPr>
          <w:rFonts w:ascii="TH SarabunPSK" w:hAnsi="TH SarabunPSK" w:cs="TH SarabunPSK"/>
          <w:sz w:val="24"/>
          <w:szCs w:val="24"/>
          <w:lang w:bidi="th-TH"/>
        </w:rPr>
        <w:t xml:space="preserve"> </w:t>
      </w:r>
      <m:oMath>
        <m:r>
          <w:rPr>
            <w:rFonts w:ascii="Cambria Math" w:hAnsi="Cambria Math" w:cs="TH SarabunPSK"/>
            <w:sz w:val="24"/>
            <w:szCs w:val="24"/>
            <w:lang w:bidi="th-TH"/>
          </w:rPr>
          <m:t>×100</m:t>
        </m:r>
      </m:oMath>
      <w:r w:rsidR="001E7119">
        <w:rPr>
          <w:rFonts w:ascii="TH SarabunPSK" w:hAnsi="TH SarabunPSK" w:cs="TH SarabunPSK"/>
          <w:sz w:val="28"/>
          <w:szCs w:val="28"/>
          <w:lang w:bidi="th-TH"/>
        </w:rPr>
        <w:t xml:space="preserve"> = </w:t>
      </w:r>
      <w:r w:rsidR="001E7119" w:rsidRPr="001E7119">
        <w:rPr>
          <w:rFonts w:ascii="TH SarabunPSK" w:hAnsi="TH SarabunPSK" w:cs="TH SarabunPSK"/>
          <w:b/>
          <w:bCs/>
          <w:sz w:val="28"/>
          <w:szCs w:val="28"/>
          <w:lang w:bidi="th-TH"/>
        </w:rPr>
        <w:t>100%</w:t>
      </w:r>
    </w:p>
    <w:p w14:paraId="55FCEDBF" w14:textId="77777777" w:rsidR="0064040F" w:rsidRPr="003578BA" w:rsidRDefault="0064040F" w:rsidP="009B6579">
      <w:pPr>
        <w:pStyle w:val="Heading1"/>
        <w:rPr>
          <w:rFonts w:ascii="TH SarabunPSK" w:hAnsi="TH SarabunPSK" w:cs="TH SarabunPSK"/>
          <w:sz w:val="28"/>
          <w:szCs w:val="28"/>
          <w:lang w:bidi="th-TH"/>
        </w:rPr>
      </w:pPr>
    </w:p>
    <w:p w14:paraId="32874F16" w14:textId="2A5690C7" w:rsidR="009B6579" w:rsidRPr="003578BA" w:rsidRDefault="009B6579" w:rsidP="009B6579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แบบฝึกปฏิบัติที่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7.3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Block Coverage</w:t>
      </w:r>
    </w:p>
    <w:p w14:paraId="0BF1D7A3" w14:textId="2C26AA5A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countClumps()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8F3FCB" w:rsidRPr="003578BA">
        <w:rPr>
          <w:rFonts w:ascii="TH SarabunPSK" w:hAnsi="TH SarabunPSK" w:cs="TH SarabunPSK" w:hint="cs"/>
          <w:sz w:val="28"/>
          <w:szCs w:val="28"/>
          <w:lang w:bidi="th-TH"/>
        </w:rPr>
        <w:t>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57EA371E" w14:textId="52378C97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เขียนกรณีทดสอบที่ได้ พร้อมระบุ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4F516EDC" w14:textId="1DDE0ADF" w:rsidR="009B6579" w:rsidRPr="003578BA" w:rsidRDefault="009B6579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แสดงวิธีการคำนวณค่า</w:t>
      </w:r>
      <w:r w:rsidR="004F4AE5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Block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</w:t>
      </w:r>
    </w:p>
    <w:p w14:paraId="5134311D" w14:textId="77777777" w:rsidR="008C1C83" w:rsidRPr="003578BA" w:rsidRDefault="008C1C83" w:rsidP="008C1C8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415"/>
      </w:tblGrid>
      <w:tr w:rsidR="008C1C83" w:rsidRPr="003578BA" w14:paraId="35E8127D" w14:textId="77777777" w:rsidTr="00E1525E">
        <w:tc>
          <w:tcPr>
            <w:tcW w:w="1435" w:type="dxa"/>
          </w:tcPr>
          <w:p w14:paraId="5A4CF8EE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55F6A2AB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1CB5CA6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21AE470A" w14:textId="77777777" w:rsidR="008C1C83" w:rsidRPr="003578BA" w:rsidRDefault="008C1C83" w:rsidP="00E1525E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8C1C83" w:rsidRPr="003578BA" w14:paraId="636DDB7A" w14:textId="77777777" w:rsidTr="00E1525E">
        <w:tc>
          <w:tcPr>
            <w:tcW w:w="1435" w:type="dxa"/>
          </w:tcPr>
          <w:p w14:paraId="231A26AB" w14:textId="59E41DAF" w:rsidR="008C1C83" w:rsidRPr="003578BA" w:rsidRDefault="00F32CD7" w:rsidP="00F32CD7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5</w:t>
            </w:r>
          </w:p>
        </w:tc>
        <w:tc>
          <w:tcPr>
            <w:tcW w:w="2104" w:type="dxa"/>
          </w:tcPr>
          <w:p w14:paraId="3D4A3F1E" w14:textId="5C83C099" w:rsidR="008C1C83" w:rsidRPr="003578BA" w:rsidRDefault="00F32CD7" w:rsidP="007F0E21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 ]</w:t>
            </w:r>
          </w:p>
        </w:tc>
        <w:tc>
          <w:tcPr>
            <w:tcW w:w="2396" w:type="dxa"/>
          </w:tcPr>
          <w:p w14:paraId="6464494C" w14:textId="487CD3BE" w:rsidR="008C1C83" w:rsidRPr="003578BA" w:rsidRDefault="00F32CD7" w:rsidP="007F0E21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765CDBEC" w14:textId="0F13AACA" w:rsidR="008C1C83" w:rsidRPr="003578BA" w:rsidRDefault="008C1C83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Block:</w:t>
            </w:r>
            <w:r w:rsidR="00F32CD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1,2</w:t>
            </w:r>
          </w:p>
        </w:tc>
      </w:tr>
      <w:tr w:rsidR="008C1C83" w:rsidRPr="003578BA" w14:paraId="476F58BB" w14:textId="77777777" w:rsidTr="00E1525E">
        <w:tc>
          <w:tcPr>
            <w:tcW w:w="1435" w:type="dxa"/>
          </w:tcPr>
          <w:p w14:paraId="0889C325" w14:textId="1F539FF0" w:rsidR="008C1C83" w:rsidRPr="003578BA" w:rsidRDefault="00F32CD7" w:rsidP="00F32CD7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6</w:t>
            </w:r>
          </w:p>
        </w:tc>
        <w:tc>
          <w:tcPr>
            <w:tcW w:w="2104" w:type="dxa"/>
          </w:tcPr>
          <w:p w14:paraId="28102488" w14:textId="1E58078F" w:rsidR="008C1C83" w:rsidRPr="003578BA" w:rsidRDefault="00F32CD7" w:rsidP="007F0E21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[1,1]</w:t>
            </w:r>
          </w:p>
        </w:tc>
        <w:tc>
          <w:tcPr>
            <w:tcW w:w="2396" w:type="dxa"/>
          </w:tcPr>
          <w:p w14:paraId="0E5630D4" w14:textId="2C74ED70" w:rsidR="008C1C83" w:rsidRPr="003578BA" w:rsidRDefault="007F0E21" w:rsidP="007F0E21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1B9BEA11" w14:textId="6E9899B1" w:rsidR="008C1C83" w:rsidRPr="003578BA" w:rsidRDefault="00D65764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</w:t>
            </w:r>
            <w:r w:rsidR="008C1C83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:</w:t>
            </w:r>
            <w:r w:rsidR="00F32CD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1,3</w:t>
            </w:r>
            <w:r w:rsidR="007F0E21">
              <w:rPr>
                <w:rFonts w:ascii="TH SarabunPSK" w:hAnsi="TH SarabunPSK" w:cs="TH SarabunPSK"/>
                <w:sz w:val="28"/>
                <w:szCs w:val="28"/>
                <w:lang w:bidi="th-TH"/>
              </w:rPr>
              <w:t>,4,6,7,</w:t>
            </w:r>
            <w:r w:rsidR="00EF2A36">
              <w:rPr>
                <w:rFonts w:ascii="TH SarabunPSK" w:hAnsi="TH SarabunPSK" w:cs="TH SarabunPSK"/>
                <w:sz w:val="28"/>
                <w:szCs w:val="28"/>
                <w:lang w:bidi="th-TH"/>
              </w:rPr>
              <w:t>8</w:t>
            </w:r>
            <w:r w:rsidR="007F0E21">
              <w:rPr>
                <w:rFonts w:ascii="TH SarabunPSK" w:hAnsi="TH SarabunPSK" w:cs="TH SarabunPSK"/>
                <w:sz w:val="28"/>
                <w:szCs w:val="28"/>
                <w:lang w:bidi="th-TH"/>
              </w:rPr>
              <w:t>,5</w:t>
            </w:r>
          </w:p>
        </w:tc>
      </w:tr>
      <w:tr w:rsidR="008C1C83" w:rsidRPr="003578BA" w14:paraId="551CDFCB" w14:textId="77777777" w:rsidTr="00E1525E">
        <w:tc>
          <w:tcPr>
            <w:tcW w:w="1435" w:type="dxa"/>
          </w:tcPr>
          <w:p w14:paraId="15ABCD83" w14:textId="4973E3BD" w:rsidR="008C1C83" w:rsidRPr="003578BA" w:rsidRDefault="00F32CD7" w:rsidP="00F32CD7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7</w:t>
            </w:r>
          </w:p>
        </w:tc>
        <w:tc>
          <w:tcPr>
            <w:tcW w:w="2104" w:type="dxa"/>
          </w:tcPr>
          <w:p w14:paraId="7AF7CA51" w14:textId="325C1CF4" w:rsidR="008C1C83" w:rsidRPr="003578BA" w:rsidRDefault="007F0E21" w:rsidP="007F0E21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[2,3]</w:t>
            </w:r>
          </w:p>
        </w:tc>
        <w:tc>
          <w:tcPr>
            <w:tcW w:w="2396" w:type="dxa"/>
          </w:tcPr>
          <w:p w14:paraId="0F197A51" w14:textId="41CA0E98" w:rsidR="008C1C83" w:rsidRPr="003578BA" w:rsidRDefault="007F0E21" w:rsidP="007F0E21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5F7636B0" w14:textId="752CCE32" w:rsidR="008C1C83" w:rsidRPr="003578BA" w:rsidRDefault="00D65764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</w:t>
            </w:r>
            <w:r w:rsidR="008C1C83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:</w:t>
            </w:r>
            <w:r w:rsidR="007F0E21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1,3,4,6,8,9,5</w:t>
            </w:r>
          </w:p>
        </w:tc>
      </w:tr>
      <w:tr w:rsidR="008C1C83" w:rsidRPr="003578BA" w14:paraId="4A88B318" w14:textId="77777777" w:rsidTr="00E1525E">
        <w:tc>
          <w:tcPr>
            <w:tcW w:w="1435" w:type="dxa"/>
          </w:tcPr>
          <w:p w14:paraId="4FC25120" w14:textId="7DF4B5DA" w:rsidR="008C1C83" w:rsidRPr="003578BA" w:rsidRDefault="00F32CD7" w:rsidP="00F32CD7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8</w:t>
            </w:r>
          </w:p>
        </w:tc>
        <w:tc>
          <w:tcPr>
            <w:tcW w:w="2104" w:type="dxa"/>
          </w:tcPr>
          <w:p w14:paraId="6CAF256B" w14:textId="2AD05F5F" w:rsidR="008C1C83" w:rsidRPr="003578BA" w:rsidRDefault="007F0E21" w:rsidP="007F0E21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[4,4,5,6,6]</w:t>
            </w:r>
          </w:p>
        </w:tc>
        <w:tc>
          <w:tcPr>
            <w:tcW w:w="2396" w:type="dxa"/>
          </w:tcPr>
          <w:p w14:paraId="163B7030" w14:textId="16E7972E" w:rsidR="008C1C83" w:rsidRPr="003578BA" w:rsidRDefault="007F0E21" w:rsidP="007F0E21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3415" w:type="dxa"/>
          </w:tcPr>
          <w:p w14:paraId="014B8DB9" w14:textId="41FF73F8" w:rsidR="008C1C83" w:rsidRPr="003578BA" w:rsidRDefault="00D65764" w:rsidP="00E1525E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Block</w:t>
            </w:r>
            <w:r w:rsidR="008C1C83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:</w:t>
            </w:r>
            <w:r w:rsidR="007F0E21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1,3,4,6,7,8,</w:t>
            </w:r>
            <w:r w:rsidR="00EF2A36">
              <w:rPr>
                <w:rFonts w:ascii="TH SarabunPSK" w:hAnsi="TH SarabunPSK" w:cs="TH SarabunPSK"/>
                <w:sz w:val="28"/>
                <w:szCs w:val="28"/>
                <w:lang w:bidi="th-TH"/>
              </w:rPr>
              <w:t>9,5</w:t>
            </w:r>
          </w:p>
        </w:tc>
      </w:tr>
    </w:tbl>
    <w:p w14:paraId="6F051F1B" w14:textId="77777777" w:rsidR="009B6579" w:rsidRPr="003578BA" w:rsidRDefault="009B6579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07CA1996" w14:textId="4A2041CB" w:rsidR="0064040F" w:rsidRPr="003578BA" w:rsidRDefault="0064040F" w:rsidP="00EE7FF6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Block coverage = </w:t>
      </w:r>
      <m:oMath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  <w:lang w:bidi="th-TH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  <w:lang w:bidi="th-TH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4"/>
                    <w:szCs w:val="24"/>
                    <w:lang w:bidi="th-TH"/>
                  </w:rPr>
                  <m:t>9</m:t>
                </m:r>
              </m:num>
              <m:den>
                <m:r>
                  <w:rPr>
                    <w:rFonts w:ascii="Cambria Math" w:hAnsi="Cambria Math" w:cs="TH SarabunPSK"/>
                    <w:sz w:val="24"/>
                    <w:szCs w:val="24"/>
                    <w:lang w:bidi="th-TH"/>
                  </w:rPr>
                  <m:t>9</m:t>
                </m:r>
              </m:den>
            </m:f>
          </m:e>
        </m:d>
        <m:r>
          <w:rPr>
            <w:rFonts w:ascii="Cambria Math" w:hAnsi="Cambria Math" w:cs="TH SarabunPSK"/>
            <w:sz w:val="24"/>
            <w:szCs w:val="24"/>
            <w:lang w:bidi="th-TH"/>
          </w:rPr>
          <m:t>×100</m:t>
        </m:r>
      </m:oMath>
      <w:r w:rsidR="00EF2A36">
        <w:rPr>
          <w:rFonts w:ascii="TH SarabunPSK" w:hAnsi="TH SarabunPSK" w:cs="TH SarabunPSK"/>
          <w:sz w:val="24"/>
          <w:szCs w:val="24"/>
          <w:lang w:bidi="th-TH"/>
        </w:rPr>
        <w:t xml:space="preserve"> = </w:t>
      </w:r>
      <w:r w:rsidR="00EF2A36" w:rsidRPr="00EF2A36">
        <w:rPr>
          <w:rFonts w:ascii="TH SarabunPSK" w:hAnsi="TH SarabunPSK" w:cs="TH SarabunPSK"/>
          <w:b/>
          <w:bCs/>
          <w:sz w:val="28"/>
          <w:szCs w:val="28"/>
          <w:lang w:bidi="th-TH"/>
        </w:rPr>
        <w:t>100%</w:t>
      </w:r>
    </w:p>
    <w:p w14:paraId="485C843F" w14:textId="7AE5A3D8" w:rsidR="004E7830" w:rsidRPr="003578BA" w:rsidRDefault="004E7830" w:rsidP="004E783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 xml:space="preserve">แบบฝึกปฏิบัติที่ </w:t>
      </w:r>
      <w:r w:rsidR="00091A92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F32CD7">
        <w:rPr>
          <w:rFonts w:ascii="TH SarabunPSK" w:hAnsi="TH SarabunPSK" w:cs="TH SarabunPSK"/>
          <w:sz w:val="28"/>
          <w:szCs w:val="28"/>
          <w:lang w:bidi="th-TH"/>
        </w:rPr>
        <w:t xml:space="preserve">4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204A4D90" w14:textId="7834C057" w:rsidR="004E7830" w:rsidRPr="003578BA" w:rsidRDefault="004E7830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r w:rsidR="007C5D62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countClumps()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ในข้อที่ </w:t>
      </w:r>
      <w:r w:rsidR="00201747" w:rsidRPr="003578BA">
        <w:rPr>
          <w:rFonts w:ascii="TH SarabunPSK" w:hAnsi="TH SarabunPSK" w:cs="TH SarabunPSK" w:hint="cs"/>
          <w:sz w:val="28"/>
          <w:szCs w:val="28"/>
          <w:lang w:bidi="th-TH"/>
        </w:rPr>
        <w:t>1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Branch coverage = 100%</w:t>
      </w:r>
    </w:p>
    <w:p w14:paraId="71EA46BD" w14:textId="77777777" w:rsidR="00F61EC3" w:rsidRPr="003578BA" w:rsidRDefault="009C57B5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="00EC26FE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EC26FE" w:rsidRPr="003578BA">
        <w:rPr>
          <w:rFonts w:ascii="TH SarabunPSK" w:hAnsi="TH SarabunPSK" w:cs="TH SarabunPSK" w:hint="cs"/>
          <w:sz w:val="28"/>
          <w:szCs w:val="28"/>
          <w:lang w:bidi="th-TH"/>
        </w:rPr>
        <w:t>Branch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ที่ถูกตรวจสอบ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ทั้งหมด</w:t>
      </w:r>
      <w:r w:rsidR="003520DA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</w:p>
    <w:p w14:paraId="524E3FF1" w14:textId="7B0095E0" w:rsidR="00F61EC3" w:rsidRPr="003578BA" w:rsidRDefault="004436BB" w:rsidP="009B6579">
      <w:pPr>
        <w:pStyle w:val="ListParagraph"/>
        <w:numPr>
          <w:ilvl w:val="0"/>
          <w:numId w:val="21"/>
        </w:num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แสดงวิธีการ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คำนวณค่า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</w:t>
      </w:r>
    </w:p>
    <w:p w14:paraId="5D8E5DA2" w14:textId="13181C5A" w:rsidR="004E7830" w:rsidRDefault="004E7830" w:rsidP="00F61EC3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31F9B006" w14:textId="3832577B" w:rsidR="00EF2A36" w:rsidRPr="00EF2A36" w:rsidRDefault="00EF2A36" w:rsidP="00F61EC3">
      <w:pPr>
        <w:rPr>
          <w:rFonts w:ascii="TH SarabunPSK" w:hAnsi="TH SarabunPSK" w:cs="TH SarabunPSK" w:hint="cs"/>
          <w:color w:val="A6A6A6" w:themeColor="background1" w:themeShade="A6"/>
          <w:sz w:val="28"/>
          <w:szCs w:val="28"/>
          <w:lang w:bidi="th-TH"/>
        </w:rPr>
      </w:pPr>
      <w:r w:rsidRPr="00EF2A36">
        <w:rPr>
          <w:rFonts w:ascii="TH SarabunPSK" w:hAnsi="TH SarabunPSK" w:cs="TH SarabunPSK"/>
          <w:color w:val="A6A6A6" w:themeColor="background1" w:themeShade="A6"/>
          <w:sz w:val="28"/>
          <w:szCs w:val="28"/>
          <w:lang w:bidi="th-TH"/>
        </w:rPr>
        <w:t xml:space="preserve">*x_T = Branch </w:t>
      </w:r>
      <w:r w:rsidRPr="00EF2A36">
        <w:rPr>
          <w:rFonts w:ascii="TH SarabunPSK" w:hAnsi="TH SarabunPSK" w:cs="TH SarabunPSK" w:hint="cs"/>
          <w:color w:val="A6A6A6" w:themeColor="background1" w:themeShade="A6"/>
          <w:sz w:val="28"/>
          <w:szCs w:val="28"/>
          <w:cs/>
          <w:lang w:bidi="th-TH"/>
        </w:rPr>
        <w:t>ที่</w:t>
      </w:r>
      <w:r w:rsidRPr="00EF2A36">
        <w:rPr>
          <w:rFonts w:ascii="TH SarabunPSK" w:hAnsi="TH SarabunPSK" w:cs="TH SarabunPSK"/>
          <w:color w:val="A6A6A6" w:themeColor="background1" w:themeShade="A6"/>
          <w:sz w:val="28"/>
          <w:szCs w:val="28"/>
          <w:lang w:bidi="th-TH"/>
        </w:rPr>
        <w:t xml:space="preserve"> x = True , x_F = Branch </w:t>
      </w:r>
      <w:r w:rsidRPr="00EF2A36">
        <w:rPr>
          <w:rFonts w:ascii="TH SarabunPSK" w:hAnsi="TH SarabunPSK" w:cs="TH SarabunPSK" w:hint="cs"/>
          <w:color w:val="A6A6A6" w:themeColor="background1" w:themeShade="A6"/>
          <w:sz w:val="28"/>
          <w:szCs w:val="28"/>
          <w:cs/>
          <w:lang w:bidi="th-TH"/>
        </w:rPr>
        <w:t>ที่</w:t>
      </w:r>
      <w:r w:rsidRPr="00EF2A36">
        <w:rPr>
          <w:rFonts w:ascii="TH SarabunPSK" w:hAnsi="TH SarabunPSK" w:cs="TH SarabunPSK"/>
          <w:color w:val="A6A6A6" w:themeColor="background1" w:themeShade="A6"/>
          <w:sz w:val="28"/>
          <w:szCs w:val="28"/>
          <w:lang w:bidi="th-TH"/>
        </w:rPr>
        <w:t xml:space="preserve"> x = False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35"/>
        <w:gridCol w:w="2104"/>
        <w:gridCol w:w="2396"/>
        <w:gridCol w:w="3841"/>
      </w:tblGrid>
      <w:tr w:rsidR="006F3FC8" w:rsidRPr="003578BA" w14:paraId="131AC115" w14:textId="77777777" w:rsidTr="00C46518">
        <w:tc>
          <w:tcPr>
            <w:tcW w:w="1435" w:type="dxa"/>
          </w:tcPr>
          <w:p w14:paraId="42D958B3" w14:textId="707D7319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104" w:type="dxa"/>
          </w:tcPr>
          <w:p w14:paraId="272C9DE6" w14:textId="3668C74C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396" w:type="dxa"/>
          </w:tcPr>
          <w:p w14:paraId="75B25658" w14:textId="2372192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841" w:type="dxa"/>
          </w:tcPr>
          <w:p w14:paraId="55A76D59" w14:textId="3749F2E0" w:rsidR="006F3FC8" w:rsidRPr="003578BA" w:rsidRDefault="006F3FC8" w:rsidP="006F3FC8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 and Branch</w:t>
            </w:r>
          </w:p>
        </w:tc>
      </w:tr>
      <w:tr w:rsidR="006F3FC8" w:rsidRPr="003578BA" w14:paraId="15A848D9" w14:textId="77777777" w:rsidTr="00C46518">
        <w:tc>
          <w:tcPr>
            <w:tcW w:w="1435" w:type="dxa"/>
          </w:tcPr>
          <w:p w14:paraId="046DFCA1" w14:textId="5E41E245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9</w:t>
            </w:r>
          </w:p>
        </w:tc>
        <w:tc>
          <w:tcPr>
            <w:tcW w:w="2104" w:type="dxa"/>
          </w:tcPr>
          <w:p w14:paraId="0A81503C" w14:textId="5288E0C9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</w:t>
            </w:r>
            <w:r w:rsidR="00EF2A36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]</w:t>
            </w:r>
          </w:p>
        </w:tc>
        <w:tc>
          <w:tcPr>
            <w:tcW w:w="2396" w:type="dxa"/>
          </w:tcPr>
          <w:p w14:paraId="1DEFB390" w14:textId="1AD6F518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841" w:type="dxa"/>
          </w:tcPr>
          <w:p w14:paraId="7E435E3D" w14:textId="7C8F3852" w:rsidR="006F3FC8" w:rsidRPr="003578BA" w:rsidRDefault="004C79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1-2</w:t>
            </w:r>
          </w:p>
          <w:p w14:paraId="0FC863C5" w14:textId="68246944" w:rsidR="004C79B6" w:rsidRPr="003578BA" w:rsidRDefault="004C79B6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</w:t>
            </w:r>
            <w:r w:rsidR="00EF2A36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</w:t>
            </w:r>
          </w:p>
        </w:tc>
      </w:tr>
      <w:tr w:rsidR="006F3FC8" w:rsidRPr="003578BA" w14:paraId="7C0B0537" w14:textId="77777777" w:rsidTr="00C46518">
        <w:tc>
          <w:tcPr>
            <w:tcW w:w="1435" w:type="dxa"/>
          </w:tcPr>
          <w:p w14:paraId="73FF5CDC" w14:textId="273F38BB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10</w:t>
            </w:r>
          </w:p>
        </w:tc>
        <w:tc>
          <w:tcPr>
            <w:tcW w:w="2104" w:type="dxa"/>
          </w:tcPr>
          <w:p w14:paraId="269A4E52" w14:textId="15E7A02C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[1]</w:t>
            </w:r>
          </w:p>
        </w:tc>
        <w:tc>
          <w:tcPr>
            <w:tcW w:w="2396" w:type="dxa"/>
          </w:tcPr>
          <w:p w14:paraId="08BB76EF" w14:textId="17BF240E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841" w:type="dxa"/>
          </w:tcPr>
          <w:p w14:paraId="091CF3AB" w14:textId="56493D90" w:rsidR="004042C7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1-3-4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-5</w:t>
            </w:r>
          </w:p>
          <w:p w14:paraId="1ACE6BD2" w14:textId="6B637772" w:rsidR="006F3FC8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</w:t>
            </w:r>
            <w:r w:rsidR="00EF2A36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F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4</w:t>
            </w:r>
            <w:r w:rsidR="00EF2A36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F</w:t>
            </w:r>
          </w:p>
        </w:tc>
      </w:tr>
      <w:tr w:rsidR="006F3FC8" w:rsidRPr="003578BA" w14:paraId="77258574" w14:textId="77777777" w:rsidTr="00C46518">
        <w:tc>
          <w:tcPr>
            <w:tcW w:w="1435" w:type="dxa"/>
          </w:tcPr>
          <w:p w14:paraId="4DD41C72" w14:textId="4CFC10EA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11</w:t>
            </w:r>
          </w:p>
        </w:tc>
        <w:tc>
          <w:tcPr>
            <w:tcW w:w="2104" w:type="dxa"/>
          </w:tcPr>
          <w:p w14:paraId="5D5418DB" w14:textId="17E71937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[1,1]</w:t>
            </w:r>
          </w:p>
        </w:tc>
        <w:tc>
          <w:tcPr>
            <w:tcW w:w="2396" w:type="dxa"/>
          </w:tcPr>
          <w:p w14:paraId="7E4A626C" w14:textId="4385628D" w:rsidR="006F3FC8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841" w:type="dxa"/>
          </w:tcPr>
          <w:p w14:paraId="7EE515D5" w14:textId="6FB29CDB" w:rsidR="004042C7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1-3-4-6-7-8-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4-5</w:t>
            </w:r>
          </w:p>
          <w:p w14:paraId="06AEB369" w14:textId="242C615A" w:rsidR="006F3FC8" w:rsidRPr="003578BA" w:rsidRDefault="004042C7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F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,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4_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T,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6_T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6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_F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4_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F</w:t>
            </w:r>
          </w:p>
        </w:tc>
      </w:tr>
      <w:tr w:rsidR="00DB636F" w:rsidRPr="003578BA" w14:paraId="00A1ABC9" w14:textId="77777777" w:rsidTr="00C46518">
        <w:tc>
          <w:tcPr>
            <w:tcW w:w="1435" w:type="dxa"/>
          </w:tcPr>
          <w:p w14:paraId="7FAD9F0A" w14:textId="439EF6FA" w:rsidR="00DB636F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12</w:t>
            </w:r>
          </w:p>
        </w:tc>
        <w:tc>
          <w:tcPr>
            <w:tcW w:w="2104" w:type="dxa"/>
          </w:tcPr>
          <w:p w14:paraId="42BB45D5" w14:textId="2C6805CB" w:rsidR="00DB636F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</w:t>
            </w:r>
            <w:r w:rsid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>2,3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]</w:t>
            </w:r>
          </w:p>
        </w:tc>
        <w:tc>
          <w:tcPr>
            <w:tcW w:w="2396" w:type="dxa"/>
          </w:tcPr>
          <w:p w14:paraId="2572D851" w14:textId="5563CFA5" w:rsidR="00DB636F" w:rsidRPr="003578BA" w:rsidRDefault="00324858" w:rsidP="00EF2A36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841" w:type="dxa"/>
          </w:tcPr>
          <w:p w14:paraId="052C4442" w14:textId="5CF80B08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1-3-4-</w:t>
            </w:r>
            <w:r w:rsidR="00A02167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6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-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8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-9-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4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-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5</w:t>
            </w:r>
          </w:p>
          <w:p w14:paraId="41E17065" w14:textId="4F4F8913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 w:rsidR="0032485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F</w:t>
            </w:r>
            <w:r w:rsidR="00324858" w:rsidRPr="00AA7F19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4_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</w:t>
            </w:r>
            <w:r w:rsidR="00324858" w:rsidRPr="00AA7F19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6_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F</w:t>
            </w:r>
            <w:r w:rsidR="00324858" w:rsidRPr="00AA7F19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8_T</w:t>
            </w:r>
            <w:r w:rsidR="00324858" w:rsidRPr="00AA7F19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324858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4_F</w:t>
            </w:r>
          </w:p>
        </w:tc>
      </w:tr>
      <w:tr w:rsidR="00DB636F" w:rsidRPr="003578BA" w14:paraId="2E1B1AED" w14:textId="77777777" w:rsidTr="00C46518">
        <w:tc>
          <w:tcPr>
            <w:tcW w:w="1435" w:type="dxa"/>
          </w:tcPr>
          <w:p w14:paraId="12D505CC" w14:textId="789E68AB" w:rsidR="00DB636F" w:rsidRPr="003578BA" w:rsidRDefault="00AA7F19" w:rsidP="00AA7F19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13</w:t>
            </w:r>
          </w:p>
        </w:tc>
        <w:tc>
          <w:tcPr>
            <w:tcW w:w="2104" w:type="dxa"/>
          </w:tcPr>
          <w:p w14:paraId="114C1BE8" w14:textId="1F48959D" w:rsidR="00DB636F" w:rsidRPr="003578BA" w:rsidRDefault="00AA7F19" w:rsidP="00AA7F19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[0,0,1]</w:t>
            </w:r>
          </w:p>
        </w:tc>
        <w:tc>
          <w:tcPr>
            <w:tcW w:w="2396" w:type="dxa"/>
          </w:tcPr>
          <w:p w14:paraId="2FD760FC" w14:textId="3EA0675A" w:rsidR="00DB636F" w:rsidRPr="003578BA" w:rsidRDefault="00AA7F19" w:rsidP="00AA7F19">
            <w:pPr>
              <w:spacing w:line="36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841" w:type="dxa"/>
          </w:tcPr>
          <w:p w14:paraId="45B6741A" w14:textId="014B7415" w:rsidR="00DB636F" w:rsidRPr="003578BA" w:rsidRDefault="00DB636F" w:rsidP="00B92356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Path:</w:t>
            </w:r>
            <w:r w:rsidR="00AA7F1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AA7F19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1-3-4-6-7-8-4-6-8-9-4-5</w:t>
            </w:r>
          </w:p>
          <w:p w14:paraId="74B064E2" w14:textId="5D283E04" w:rsidR="00DB636F" w:rsidRPr="003578BA" w:rsidRDefault="00DB636F" w:rsidP="00B92356">
            <w:pPr>
              <w:tabs>
                <w:tab w:val="left" w:pos="494"/>
              </w:tabs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Branch:</w:t>
            </w:r>
            <w:r w:rsidR="00AA7F1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AA7F19" w:rsidRP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1_F</w:t>
            </w:r>
            <w:r w:rsidR="00AA7F19" w:rsidRP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AA7F19" w:rsidRP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4_T</w:t>
            </w:r>
            <w:r w:rsidR="00AA7F19" w:rsidRP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AA7F19" w:rsidRP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6_T</w:t>
            </w:r>
            <w:r w:rsidR="00AA7F19" w:rsidRP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AA7F19" w:rsidRP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6_F</w:t>
            </w:r>
            <w:r w:rsidR="00C46518" w:rsidRP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</w:t>
            </w:r>
            <w:r w:rsidR="00AA7F19" w:rsidRP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8_F</w:t>
            </w:r>
            <w:r w:rsidR="00AA7F19" w:rsidRP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C46518" w:rsidRP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46518" w:rsidRP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8_T</w:t>
            </w:r>
            <w:r w:rsidR="00C46518" w:rsidRP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>,</w:t>
            </w:r>
            <w:r w:rsidR="00C46518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C46518" w:rsidRPr="00C46518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4_F</w:t>
            </w:r>
          </w:p>
        </w:tc>
      </w:tr>
    </w:tbl>
    <w:p w14:paraId="43A9D036" w14:textId="373461EB" w:rsidR="004436BB" w:rsidRDefault="004436BB" w:rsidP="00EE7FF6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br/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coverage =</w:t>
      </w:r>
      <w:r w:rsidR="00C46518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  <w:lang w:bidi="th-TH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  <w:lang w:bidi="th-TH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4"/>
                    <w:szCs w:val="24"/>
                    <w:lang w:bidi="th-TH"/>
                  </w:rPr>
                  <m:t>8</m:t>
                </m:r>
              </m:num>
              <m:den>
                <m:r>
                  <w:rPr>
                    <w:rFonts w:ascii="Cambria Math" w:hAnsi="Cambria Math" w:cs="TH SarabunPSK"/>
                    <w:sz w:val="24"/>
                    <w:szCs w:val="24"/>
                    <w:lang w:bidi="th-TH"/>
                  </w:rPr>
                  <m:t>8</m:t>
                </m:r>
              </m:den>
            </m:f>
          </m:e>
        </m:d>
        <m:r>
          <w:rPr>
            <w:rFonts w:ascii="Cambria Math" w:hAnsi="Cambria Math" w:cs="TH SarabunPSK"/>
            <w:sz w:val="24"/>
            <w:szCs w:val="24"/>
            <w:lang w:bidi="th-TH"/>
          </w:rPr>
          <m:t>×10</m:t>
        </m:r>
        <m:r>
          <w:rPr>
            <w:rFonts w:ascii="Cambria Math" w:hAnsi="Cambria Math" w:cs="TH SarabunPSK"/>
            <w:sz w:val="24"/>
            <w:szCs w:val="24"/>
            <w:lang w:bidi="th-TH"/>
          </w:rPr>
          <m:t>0</m:t>
        </m:r>
      </m:oMath>
      <w:r w:rsidR="00C46518">
        <w:rPr>
          <w:rFonts w:ascii="TH SarabunPSK" w:hAnsi="TH SarabunPSK" w:cs="TH SarabunPSK"/>
          <w:sz w:val="24"/>
          <w:szCs w:val="24"/>
          <w:lang w:bidi="th-TH"/>
        </w:rPr>
        <w:t xml:space="preserve"> </w:t>
      </w:r>
      <w:r w:rsidR="00C46518" w:rsidRPr="00C46518">
        <w:rPr>
          <w:rFonts w:ascii="TH SarabunPSK" w:hAnsi="TH SarabunPSK" w:cs="TH SarabunPSK"/>
          <w:b/>
          <w:bCs/>
          <w:sz w:val="28"/>
          <w:szCs w:val="28"/>
          <w:lang w:bidi="th-TH"/>
        </w:rPr>
        <w:t>= 100%</w:t>
      </w:r>
    </w:p>
    <w:p w14:paraId="4A78DF6F" w14:textId="77777777" w:rsidR="00C46518" w:rsidRDefault="00C46518" w:rsidP="00EE7FF6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</w:p>
    <w:p w14:paraId="3F242B25" w14:textId="77777777" w:rsidR="00C46518" w:rsidRPr="003578BA" w:rsidRDefault="00C46518" w:rsidP="00EE7FF6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7D1116D0" w14:textId="0BC2E34B" w:rsidR="006F3FC8" w:rsidRPr="003578BA" w:rsidRDefault="006F3FC8" w:rsidP="006F3FC8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 xml:space="preserve">แบบฝึกปฏิบัติที่ 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F32CD7">
        <w:rPr>
          <w:rFonts w:ascii="TH SarabunPSK" w:hAnsi="TH SarabunPSK" w:cs="TH SarabunPSK"/>
          <w:sz w:val="28"/>
          <w:szCs w:val="28"/>
          <w:lang w:bidi="th-TH"/>
        </w:rPr>
        <w:t>5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13A53442" w14:textId="2DC9D4A8" w:rsidR="006F3FC8" w:rsidRPr="003578BA" w:rsidRDefault="006F3FC8" w:rsidP="006F3FC8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r w:rsidR="00FF7A20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countClumps()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ให้ออกแบบกรณีทดสอบเพื่อให้ได้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FB1138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4108EE80" w14:textId="6E9798F1" w:rsidR="00F61EC3" w:rsidRPr="003578BA" w:rsidRDefault="006F3FC8" w:rsidP="00F61EC3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Path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3520DA" w:rsidRPr="003578BA">
        <w:rPr>
          <w:rFonts w:ascii="TH SarabunPSK" w:hAnsi="TH SarabunPSK" w:cs="TH SarabunPSK" w:hint="cs"/>
          <w:sz w:val="28"/>
          <w:szCs w:val="28"/>
          <w:lang w:bidi="th-TH"/>
        </w:rPr>
        <w:t>Condition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ที่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ถูกตรวจสอบทั้งหมด เช่น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A = T </w:t>
      </w:r>
      <w:r w:rsidR="00F61EC3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="00F61EC3" w:rsidRPr="003578BA">
        <w:rPr>
          <w:rFonts w:ascii="TH SarabunPSK" w:hAnsi="TH SarabunPSK" w:cs="TH SarabunPSK" w:hint="cs"/>
          <w:sz w:val="28"/>
          <w:szCs w:val="28"/>
          <w:lang w:bidi="th-TH"/>
        </w:rPr>
        <w:t>Condition B = F</w:t>
      </w:r>
    </w:p>
    <w:p w14:paraId="43D283D8" w14:textId="36402526" w:rsidR="006F3FC8" w:rsidRPr="003578BA" w:rsidRDefault="004C79B6" w:rsidP="004C79B6">
      <w:pPr>
        <w:pStyle w:val="ListParagraph"/>
        <w:numPr>
          <w:ilvl w:val="0"/>
          <w:numId w:val="19"/>
        </w:numPr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Condition coverage</w:t>
      </w:r>
    </w:p>
    <w:p w14:paraId="7E18D453" w14:textId="77777777" w:rsidR="006F3FC8" w:rsidRDefault="006F3FC8" w:rsidP="006F3FC8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p w14:paraId="60BB6B10" w14:textId="77777777" w:rsidR="00FF40F5" w:rsidRPr="00FF40F5" w:rsidRDefault="00FF40F5" w:rsidP="00FF40F5">
      <w:pPr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</w:pPr>
      <w:r w:rsidRPr="00FF40F5">
        <w:rPr>
          <w:rFonts w:ascii="TH SarabunPSK" w:hAnsi="TH SarabunPSK" w:cs="TH SarabunPSK" w:hint="cs"/>
          <w:b/>
          <w:bCs/>
          <w:color w:val="808080" w:themeColor="background1" w:themeShade="80"/>
          <w:sz w:val="24"/>
          <w:szCs w:val="24"/>
          <w:u w:val="single"/>
          <w:lang w:bidi="th-TH"/>
        </w:rPr>
        <w:t>Condition:</w:t>
      </w:r>
    </w:p>
    <w:p w14:paraId="2BA7D5A2" w14:textId="703EC7C3" w:rsidR="00FF40F5" w:rsidRPr="00FF40F5" w:rsidRDefault="00FF40F5" w:rsidP="006F3FC8">
      <w:pPr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</w:pPr>
      <w:r w:rsidRPr="00FF40F5"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  <w:t>A</w:t>
      </w:r>
      <w:r w:rsidRPr="00FF40F5"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 = nums = null </w:t>
      </w:r>
      <w:r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,  </w:t>
      </w:r>
      <w:r w:rsidRPr="00FF40F5"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  <w:t>B</w:t>
      </w:r>
      <w:r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  <w:t xml:space="preserve"> </w:t>
      </w:r>
      <w:r w:rsidRPr="00FF40F5"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>= nums.length == 0</w:t>
      </w:r>
      <w:r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 , </w:t>
      </w:r>
      <w:r w:rsidRPr="00FF40F5"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  <w:t xml:space="preserve">C </w:t>
      </w:r>
      <w:r w:rsidRPr="00FF40F5"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>= int i &lt; nums.length</w:t>
      </w:r>
      <w:r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 , </w:t>
      </w:r>
      <w:r w:rsidRPr="00FF40F5"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  <w:t>D</w:t>
      </w:r>
      <w:r w:rsidRPr="00FF40F5"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 = nums[i] == prev</w:t>
      </w:r>
      <w:r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 , </w:t>
      </w:r>
      <w:r w:rsidRPr="00FF40F5"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  <w:t>E</w:t>
      </w:r>
      <w:r w:rsidRPr="00FF40F5"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 = </w:t>
      </w:r>
      <w:r w:rsidRPr="00FF40F5"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  <w:t>!</w:t>
      </w:r>
      <w:r w:rsidRPr="00FF40F5"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>inClump</w:t>
      </w:r>
      <w:r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 , </w:t>
      </w:r>
      <w:r w:rsidRPr="00FF40F5">
        <w:rPr>
          <w:rFonts w:ascii="TH SarabunPSK" w:hAnsi="TH SarabunPSK" w:cs="TH SarabunPSK"/>
          <w:b/>
          <w:bCs/>
          <w:color w:val="808080" w:themeColor="background1" w:themeShade="80"/>
          <w:sz w:val="24"/>
          <w:szCs w:val="24"/>
          <w:lang w:bidi="th-TH"/>
        </w:rPr>
        <w:t>F</w:t>
      </w:r>
      <w:r w:rsidRPr="00FF40F5">
        <w:rPr>
          <w:rFonts w:ascii="TH SarabunPSK" w:hAnsi="TH SarabunPSK" w:cs="TH SarabunPSK"/>
          <w:color w:val="808080" w:themeColor="background1" w:themeShade="80"/>
          <w:sz w:val="24"/>
          <w:szCs w:val="24"/>
          <w:lang w:bidi="th-TH"/>
        </w:rPr>
        <w:t xml:space="preserve"> = nums[i] != prev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00"/>
        <w:gridCol w:w="1800"/>
        <w:gridCol w:w="3415"/>
      </w:tblGrid>
      <w:tr w:rsidR="006F3FC8" w:rsidRPr="003578BA" w14:paraId="3F53B813" w14:textId="77777777" w:rsidTr="00467CFB">
        <w:tc>
          <w:tcPr>
            <w:tcW w:w="1435" w:type="dxa"/>
          </w:tcPr>
          <w:p w14:paraId="199672B5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2700" w:type="dxa"/>
          </w:tcPr>
          <w:p w14:paraId="3BBB5BA7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1800" w:type="dxa"/>
          </w:tcPr>
          <w:p w14:paraId="1DB7DD9A" w14:textId="77777777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3415" w:type="dxa"/>
          </w:tcPr>
          <w:p w14:paraId="31BD1ECF" w14:textId="56B012BF" w:rsidR="006F3FC8" w:rsidRPr="003578BA" w:rsidRDefault="006F3FC8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Path and </w:t>
            </w:r>
            <w:r w:rsidR="004C79B6"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Condition</w:t>
            </w:r>
          </w:p>
        </w:tc>
      </w:tr>
      <w:tr w:rsidR="006F3FC8" w:rsidRPr="003578BA" w14:paraId="0C4D8074" w14:textId="77777777" w:rsidTr="00467CFB">
        <w:tc>
          <w:tcPr>
            <w:tcW w:w="1435" w:type="dxa"/>
          </w:tcPr>
          <w:p w14:paraId="09C998AF" w14:textId="229391D7" w:rsidR="006F3FC8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14</w:t>
            </w:r>
          </w:p>
        </w:tc>
        <w:tc>
          <w:tcPr>
            <w:tcW w:w="2700" w:type="dxa"/>
          </w:tcPr>
          <w:p w14:paraId="15F314A5" w14:textId="15325BA3" w:rsidR="006F3FC8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1800" w:type="dxa"/>
          </w:tcPr>
          <w:p w14:paraId="296BB1B8" w14:textId="12D4F92D" w:rsidR="006F3FC8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430D0FC2" w14:textId="34561BA8" w:rsidR="004C79B6" w:rsidRDefault="00C4651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Path: 1-2</w:t>
            </w:r>
          </w:p>
          <w:p w14:paraId="238DA707" w14:textId="339D0348" w:rsidR="00C46518" w:rsidRPr="003578BA" w:rsidRDefault="00C4651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Condition: </w:t>
            </w:r>
            <w:r w:rsidR="00FF40F5" w:rsidRPr="00FF40F5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</w:t>
            </w:r>
          </w:p>
        </w:tc>
      </w:tr>
      <w:tr w:rsidR="006F3FC8" w:rsidRPr="003578BA" w14:paraId="004473E1" w14:textId="77777777" w:rsidTr="00467CFB">
        <w:tc>
          <w:tcPr>
            <w:tcW w:w="1435" w:type="dxa"/>
          </w:tcPr>
          <w:p w14:paraId="14458B81" w14:textId="0D3E85AE" w:rsidR="006F3FC8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15</w:t>
            </w:r>
          </w:p>
        </w:tc>
        <w:tc>
          <w:tcPr>
            <w:tcW w:w="2700" w:type="dxa"/>
          </w:tcPr>
          <w:p w14:paraId="4B059187" w14:textId="3DC208EA" w:rsidR="006F3FC8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 ]</w:t>
            </w:r>
          </w:p>
        </w:tc>
        <w:tc>
          <w:tcPr>
            <w:tcW w:w="1800" w:type="dxa"/>
          </w:tcPr>
          <w:p w14:paraId="2FACD4B1" w14:textId="36C9A7EA" w:rsidR="006F3FC8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7D00C244" w14:textId="0B93FB20" w:rsidR="006F3FC8" w:rsidRDefault="00C4651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Path:</w:t>
            </w:r>
            <w:r w:rsidR="00FF40F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FF40F5" w:rsidRPr="00FF40F5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1-2</w:t>
            </w:r>
          </w:p>
          <w:p w14:paraId="14684C51" w14:textId="0693D428" w:rsidR="00C46518" w:rsidRPr="00FF40F5" w:rsidRDefault="00C46518" w:rsidP="00847B79">
            <w:pPr>
              <w:spacing w:line="480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</w:t>
            </w:r>
            <w:r w:rsidR="00FF40F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FF40F5" w:rsidRPr="00FF40F5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B</w:t>
            </w:r>
          </w:p>
        </w:tc>
      </w:tr>
      <w:tr w:rsidR="0032639B" w:rsidRPr="003578BA" w14:paraId="5ACCA98F" w14:textId="77777777" w:rsidTr="00467CFB">
        <w:tc>
          <w:tcPr>
            <w:tcW w:w="1435" w:type="dxa"/>
          </w:tcPr>
          <w:p w14:paraId="49E220D2" w14:textId="0535D21A" w:rsidR="0032639B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16</w:t>
            </w:r>
          </w:p>
        </w:tc>
        <w:tc>
          <w:tcPr>
            <w:tcW w:w="2700" w:type="dxa"/>
          </w:tcPr>
          <w:p w14:paraId="03120577" w14:textId="723D03A9" w:rsidR="0032639B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[1,1]</w:t>
            </w:r>
          </w:p>
        </w:tc>
        <w:tc>
          <w:tcPr>
            <w:tcW w:w="1800" w:type="dxa"/>
          </w:tcPr>
          <w:p w14:paraId="65684C4B" w14:textId="713B7CAB" w:rsidR="0032639B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3415" w:type="dxa"/>
          </w:tcPr>
          <w:p w14:paraId="492F0C70" w14:textId="692A622B" w:rsidR="0032639B" w:rsidRDefault="00C46518" w:rsidP="00C46518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Path: </w:t>
            </w:r>
            <w:r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1-3-4-6-7-8-4-5</w:t>
            </w:r>
          </w:p>
          <w:p w14:paraId="6D43BD93" w14:textId="1B8D6856" w:rsidR="00C46518" w:rsidRPr="003578BA" w:rsidRDefault="00C4651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: </w:t>
            </w:r>
            <w:r w:rsidR="00FF40F5" w:rsidRPr="00FF40F5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C</w:t>
            </w:r>
            <w:r w:rsidR="00FF40F5" w:rsidRPr="00FF40F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="00FF40F5" w:rsidRPr="00FF40F5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D</w:t>
            </w:r>
            <w:r w:rsidR="00FF40F5" w:rsidRPr="00FF40F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, </w:t>
            </w:r>
            <w:r w:rsidR="00FF40F5" w:rsidRPr="00FF40F5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E</w:t>
            </w:r>
          </w:p>
        </w:tc>
      </w:tr>
      <w:tr w:rsidR="0032639B" w:rsidRPr="003578BA" w14:paraId="087D697A" w14:textId="77777777" w:rsidTr="00467CFB">
        <w:tc>
          <w:tcPr>
            <w:tcW w:w="1435" w:type="dxa"/>
          </w:tcPr>
          <w:p w14:paraId="13FB8EAB" w14:textId="67E26B9A" w:rsidR="0032639B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17</w:t>
            </w:r>
          </w:p>
        </w:tc>
        <w:tc>
          <w:tcPr>
            <w:tcW w:w="2700" w:type="dxa"/>
          </w:tcPr>
          <w:p w14:paraId="349CEBC5" w14:textId="30890015" w:rsidR="00C46518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[2,3]</w:t>
            </w:r>
          </w:p>
        </w:tc>
        <w:tc>
          <w:tcPr>
            <w:tcW w:w="1800" w:type="dxa"/>
          </w:tcPr>
          <w:p w14:paraId="030DC082" w14:textId="122AA2F6" w:rsidR="0032639B" w:rsidRPr="003578BA" w:rsidRDefault="00C46518" w:rsidP="00C46518">
            <w:pPr>
              <w:spacing w:line="480" w:lineRule="auto"/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3415" w:type="dxa"/>
          </w:tcPr>
          <w:p w14:paraId="004C307E" w14:textId="14CA654D" w:rsidR="0032639B" w:rsidRDefault="00C4651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Path:</w:t>
            </w:r>
            <w:r w:rsidR="00FF40F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FF40F5" w:rsidRPr="00AA7F19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1-3-4-6-8-9-4-5</w:t>
            </w:r>
          </w:p>
          <w:p w14:paraId="419EE9D5" w14:textId="617EB4DA" w:rsidR="00C46518" w:rsidRPr="003578BA" w:rsidRDefault="00C46518" w:rsidP="00847B79">
            <w:pPr>
              <w:spacing w:line="48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Condition:</w:t>
            </w:r>
            <w:r w:rsidR="00FF40F5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FF40F5" w:rsidRPr="00FF40F5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C, F</w:t>
            </w:r>
          </w:p>
        </w:tc>
      </w:tr>
    </w:tbl>
    <w:p w14:paraId="35E25A5C" w14:textId="7A994C11" w:rsidR="004C79B6" w:rsidRPr="003578BA" w:rsidRDefault="004C79B6" w:rsidP="006F3FC8">
      <w:pPr>
        <w:rPr>
          <w:rFonts w:ascii="TH SarabunPSK" w:hAnsi="TH SarabunPSK" w:cs="TH SarabunPSK"/>
          <w:sz w:val="28"/>
          <w:szCs w:val="28"/>
          <w:lang w:bidi="th-TH"/>
        </w:rPr>
      </w:pPr>
    </w:p>
    <w:p w14:paraId="25922584" w14:textId="35EDBA16" w:rsidR="006F3FC8" w:rsidRPr="003578BA" w:rsidRDefault="004C79B6" w:rsidP="006F3FC8">
      <w:pPr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coverage = </w:t>
      </w:r>
      <w:r w:rsidR="00FF40F5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m:oMath>
        <m:d>
          <m:dPr>
            <m:ctrlPr>
              <w:rPr>
                <w:rFonts w:ascii="Cambria Math" w:hAnsi="Cambria Math" w:cs="TH SarabunPSK"/>
                <w:i/>
                <w:sz w:val="24"/>
                <w:szCs w:val="24"/>
                <w:lang w:bidi="th-TH"/>
              </w:rPr>
            </m:ctrlPr>
          </m:dPr>
          <m:e>
            <m:f>
              <m:f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  <w:lang w:bidi="th-TH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4"/>
                    <w:szCs w:val="24"/>
                    <w:lang w:bidi="th-TH"/>
                  </w:rPr>
                  <m:t>6</m:t>
                </m:r>
              </m:num>
              <m:den>
                <m:r>
                  <w:rPr>
                    <w:rFonts w:ascii="Cambria Math" w:hAnsi="Cambria Math" w:cs="TH SarabunPSK"/>
                    <w:sz w:val="24"/>
                    <w:szCs w:val="24"/>
                    <w:lang w:bidi="th-TH"/>
                  </w:rPr>
                  <m:t>6</m:t>
                </m:r>
              </m:den>
            </m:f>
          </m:e>
        </m:d>
        <m:r>
          <w:rPr>
            <w:rFonts w:ascii="Cambria Math" w:hAnsi="Cambria Math" w:cs="TH SarabunPSK"/>
            <w:sz w:val="24"/>
            <w:szCs w:val="24"/>
            <w:lang w:bidi="th-TH"/>
          </w:rPr>
          <m:t>×100</m:t>
        </m:r>
      </m:oMath>
      <w:r w:rsidR="00FF40F5">
        <w:rPr>
          <w:rFonts w:ascii="TH SarabunPSK" w:hAnsi="TH SarabunPSK" w:cs="TH SarabunPSK"/>
          <w:sz w:val="24"/>
          <w:szCs w:val="24"/>
          <w:lang w:bidi="th-TH"/>
        </w:rPr>
        <w:t xml:space="preserve"> </w:t>
      </w:r>
      <w:r w:rsidR="00FF40F5" w:rsidRPr="00C46518">
        <w:rPr>
          <w:rFonts w:ascii="TH SarabunPSK" w:hAnsi="TH SarabunPSK" w:cs="TH SarabunPSK"/>
          <w:b/>
          <w:bCs/>
          <w:sz w:val="28"/>
          <w:szCs w:val="28"/>
          <w:lang w:bidi="th-TH"/>
        </w:rPr>
        <w:t>= 100%</w:t>
      </w:r>
    </w:p>
    <w:p w14:paraId="33A1B89C" w14:textId="77777777" w:rsidR="00EC0688" w:rsidRPr="003578BA" w:rsidRDefault="00EC0688" w:rsidP="006F3FC8">
      <w:pPr>
        <w:rPr>
          <w:rFonts w:ascii="TH SarabunPSK" w:hAnsi="TH SarabunPSK" w:cs="TH SarabunPSK"/>
          <w:sz w:val="28"/>
          <w:szCs w:val="28"/>
          <w:cs/>
          <w:lang w:bidi="th-TH"/>
        </w:rPr>
      </w:pPr>
    </w:p>
    <w:p w14:paraId="24715F8D" w14:textId="602C600E" w:rsidR="00A95EE0" w:rsidRPr="003578BA" w:rsidRDefault="00A95EE0" w:rsidP="00A95EE0">
      <w:pPr>
        <w:pStyle w:val="Heading1"/>
        <w:rPr>
          <w:rFonts w:ascii="TH SarabunPSK" w:hAnsi="TH SarabunPSK" w:cs="TH SarabunPSK"/>
          <w:smallCaps w:val="0"/>
          <w:sz w:val="28"/>
          <w:szCs w:val="28"/>
          <w:rtl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lastRenderedPageBreak/>
        <w:t xml:space="preserve">แบบฝึกปฏิบัติที่ </w:t>
      </w:r>
      <w:r w:rsidR="002C4DAC" w:rsidRPr="003578BA">
        <w:rPr>
          <w:rFonts w:ascii="TH SarabunPSK" w:hAnsi="TH SarabunPSK" w:cs="TH SarabunPSK" w:hint="cs"/>
          <w:sz w:val="28"/>
          <w:szCs w:val="28"/>
          <w:lang w:bidi="th-TH"/>
        </w:rPr>
        <w:t>7.</w:t>
      </w:r>
      <w:r w:rsidR="00F32CD7">
        <w:rPr>
          <w:rFonts w:ascii="TH SarabunPSK" w:hAnsi="TH SarabunPSK" w:cs="TH SarabunPSK"/>
          <w:sz w:val="28"/>
          <w:szCs w:val="28"/>
          <w:lang w:bidi="th-TH"/>
        </w:rPr>
        <w:t xml:space="preserve">6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Branch and Condition Coverage (C/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 coverage)</w:t>
      </w:r>
    </w:p>
    <w:p w14:paraId="2C6B7B37" w14:textId="4FFD652C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จาก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Control Flow Graph (CFG)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ของเมธอด </w:t>
      </w:r>
      <w:r w:rsidR="0010494B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countClumps()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ในข้อที่ 1 ให้ออกแบบกรณีทดสอบให้ได้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0520B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2E3D98" w:rsidRPr="003578BA">
        <w:rPr>
          <w:rFonts w:ascii="TH SarabunPSK" w:hAnsi="TH SarabunPSK" w:cs="TH SarabunPSK" w:hint="cs"/>
          <w:sz w:val="28"/>
          <w:szCs w:val="28"/>
          <w:lang w:bidi="th-TH"/>
        </w:rPr>
        <w:t>C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coverage = 100%</w:t>
      </w:r>
    </w:p>
    <w:p w14:paraId="3262C266" w14:textId="7EF5203B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เขียนกรณีทดสอบที่ได้ พร้อมระบุ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Path</w:t>
      </w:r>
      <w:r w:rsidR="00F35367" w:rsidRPr="003578BA">
        <w:rPr>
          <w:rFonts w:ascii="TH SarabunPSK" w:hAnsi="TH SarabunPSK" w:cs="TH SarabunPSK" w:hint="cs"/>
          <w:sz w:val="28"/>
          <w:szCs w:val="28"/>
          <w:lang w:bidi="th-TH"/>
        </w:rPr>
        <w:t>, Branch,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และ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Condition 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ที่ถูกตรวจสอบทั้งหมด </w:t>
      </w:r>
    </w:p>
    <w:p w14:paraId="11C89F98" w14:textId="5C8C8892" w:rsidR="00A95EE0" w:rsidRPr="003578BA" w:rsidRDefault="00A95EE0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แสดงวิธีการคำนวณค่า 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B677C9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="007C6830" w:rsidRPr="003578BA">
        <w:rPr>
          <w:rFonts w:ascii="TH SarabunPSK" w:hAnsi="TH SarabunPSK" w:cs="TH SarabunPSK" w:hint="cs"/>
          <w:sz w:val="28"/>
          <w:szCs w:val="28"/>
          <w:lang w:bidi="th-TH"/>
        </w:rPr>
        <w:t>C coverage</w:t>
      </w:r>
    </w:p>
    <w:p w14:paraId="418CAC21" w14:textId="369F2051" w:rsidR="00114B55" w:rsidRPr="003578BA" w:rsidRDefault="00114B55" w:rsidP="00EC0688">
      <w:pPr>
        <w:pStyle w:val="ListParagraph"/>
        <w:numPr>
          <w:ilvl w:val="0"/>
          <w:numId w:val="20"/>
        </w:numPr>
        <w:ind w:left="284"/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เขียน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>โค้ดสำหรับทดสอบตามกรณีทดสอบที่ออกแบบไว้ด้วย</w:t>
      </w:r>
      <w:r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J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>Unit</w:t>
      </w:r>
      <w:r w:rsidR="00162011" w:rsidRPr="003578BA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และบันทึกผลการทดสอบ</w:t>
      </w:r>
      <w:r w:rsidR="00162011"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 </w:t>
      </w:r>
    </w:p>
    <w:p w14:paraId="67DD3054" w14:textId="77777777" w:rsidR="00114B55" w:rsidRPr="003578BA" w:rsidRDefault="00114B55" w:rsidP="00114B55">
      <w:pPr>
        <w:rPr>
          <w:rFonts w:ascii="TH SarabunPSK" w:hAnsi="TH SarabunPSK" w:cs="TH SarabunPSK"/>
          <w:sz w:val="28"/>
          <w:szCs w:val="28"/>
          <w:u w:val="single"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u w:val="single"/>
          <w:cs/>
          <w:lang w:bidi="th-TH"/>
        </w:rPr>
        <w:t>ตอบ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114B55" w:rsidRPr="003578BA" w14:paraId="2DCAA453" w14:textId="77777777" w:rsidTr="008031AD">
        <w:tc>
          <w:tcPr>
            <w:tcW w:w="1137" w:type="dxa"/>
          </w:tcPr>
          <w:p w14:paraId="2B93E274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Test Case No.</w:t>
            </w:r>
          </w:p>
        </w:tc>
        <w:tc>
          <w:tcPr>
            <w:tcW w:w="1410" w:type="dxa"/>
          </w:tcPr>
          <w:p w14:paraId="6363511C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Input(s)</w:t>
            </w:r>
          </w:p>
        </w:tc>
        <w:tc>
          <w:tcPr>
            <w:tcW w:w="2090" w:type="dxa"/>
          </w:tcPr>
          <w:p w14:paraId="742B7842" w14:textId="77777777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Expected Result(s)</w:t>
            </w:r>
          </w:p>
        </w:tc>
        <w:tc>
          <w:tcPr>
            <w:tcW w:w="2209" w:type="dxa"/>
          </w:tcPr>
          <w:p w14:paraId="22DD46E7" w14:textId="09F36998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Actual Result(s)</w:t>
            </w:r>
          </w:p>
        </w:tc>
        <w:tc>
          <w:tcPr>
            <w:tcW w:w="2504" w:type="dxa"/>
          </w:tcPr>
          <w:p w14:paraId="42B17B0E" w14:textId="1F8D1F7B" w:rsidR="00114B55" w:rsidRPr="003578BA" w:rsidRDefault="00114B55" w:rsidP="00467CFB">
            <w:pPr>
              <w:jc w:val="center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Path, Branch, and Condition</w:t>
            </w:r>
          </w:p>
        </w:tc>
      </w:tr>
      <w:tr w:rsidR="00114B55" w:rsidRPr="003578BA" w14:paraId="59BC466B" w14:textId="77777777" w:rsidTr="008031AD">
        <w:tc>
          <w:tcPr>
            <w:tcW w:w="1137" w:type="dxa"/>
          </w:tcPr>
          <w:p w14:paraId="520ECEA1" w14:textId="3AB5748C" w:rsidR="00114B55" w:rsidRPr="003578BA" w:rsidRDefault="006D271E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18</w:t>
            </w:r>
          </w:p>
        </w:tc>
        <w:tc>
          <w:tcPr>
            <w:tcW w:w="1410" w:type="dxa"/>
          </w:tcPr>
          <w:p w14:paraId="1D19E576" w14:textId="3705B130" w:rsidR="00114B55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null</w:t>
            </w:r>
          </w:p>
        </w:tc>
        <w:tc>
          <w:tcPr>
            <w:tcW w:w="2090" w:type="dxa"/>
          </w:tcPr>
          <w:p w14:paraId="058493B9" w14:textId="706B441E" w:rsidR="00114B55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2209" w:type="dxa"/>
          </w:tcPr>
          <w:p w14:paraId="252F10C9" w14:textId="77777777" w:rsidR="00162049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7A209BD0" w14:textId="212EE326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 xml:space="preserve">Pass/Fail: </w:t>
            </w:r>
            <w:r w:rsidR="001567CA">
              <w:rPr>
                <w:rFonts w:ascii="TH SarabunPSK" w:hAnsi="TH SarabunPSK" w:cs="TH SarabunPSK"/>
                <w:sz w:val="28"/>
                <w:szCs w:val="28"/>
                <w:lang w:bidi="th-TH"/>
              </w:rPr>
              <w:t>Pass</w:t>
            </w:r>
          </w:p>
        </w:tc>
        <w:tc>
          <w:tcPr>
            <w:tcW w:w="2504" w:type="dxa"/>
          </w:tcPr>
          <w:p w14:paraId="4A23C7FE" w14:textId="0173A24E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114B55" w:rsidRPr="003578BA" w14:paraId="7299AC1C" w14:textId="77777777" w:rsidTr="008031AD">
        <w:tc>
          <w:tcPr>
            <w:tcW w:w="1137" w:type="dxa"/>
          </w:tcPr>
          <w:p w14:paraId="26E66D56" w14:textId="15848E08" w:rsidR="00114B55" w:rsidRPr="003578BA" w:rsidRDefault="006D271E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19</w:t>
            </w:r>
          </w:p>
        </w:tc>
        <w:tc>
          <w:tcPr>
            <w:tcW w:w="1410" w:type="dxa"/>
          </w:tcPr>
          <w:p w14:paraId="70FD3662" w14:textId="3B5973E2" w:rsidR="00114B55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 ]</w:t>
            </w:r>
          </w:p>
        </w:tc>
        <w:tc>
          <w:tcPr>
            <w:tcW w:w="2090" w:type="dxa"/>
          </w:tcPr>
          <w:p w14:paraId="3D1C4C02" w14:textId="71BF8036" w:rsidR="00114B55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2209" w:type="dxa"/>
          </w:tcPr>
          <w:p w14:paraId="35DFD0D6" w14:textId="77777777" w:rsidR="00162049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243E9BEA" w14:textId="369DFECD" w:rsidR="00114B55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  <w:r w:rsidR="001567C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019CACB1" w14:textId="50067EE3" w:rsidR="00114B55" w:rsidRPr="003578BA" w:rsidRDefault="00114B55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775EF9" w:rsidRPr="003578BA" w14:paraId="4DBDFFAF" w14:textId="77777777" w:rsidTr="008031AD">
        <w:tc>
          <w:tcPr>
            <w:tcW w:w="1137" w:type="dxa"/>
          </w:tcPr>
          <w:p w14:paraId="3A5E365D" w14:textId="3568F3ED" w:rsidR="00775EF9" w:rsidRPr="003578BA" w:rsidRDefault="006D271E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20</w:t>
            </w:r>
          </w:p>
        </w:tc>
        <w:tc>
          <w:tcPr>
            <w:tcW w:w="1410" w:type="dxa"/>
          </w:tcPr>
          <w:p w14:paraId="4B586E5E" w14:textId="57529F9D" w:rsidR="00775EF9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[1] </w:t>
            </w:r>
          </w:p>
        </w:tc>
        <w:tc>
          <w:tcPr>
            <w:tcW w:w="2090" w:type="dxa"/>
          </w:tcPr>
          <w:p w14:paraId="1A8EEB29" w14:textId="2636A0FA" w:rsidR="00775EF9" w:rsidRPr="003578BA" w:rsidRDefault="001567CA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2209" w:type="dxa"/>
          </w:tcPr>
          <w:p w14:paraId="77B0AB6D" w14:textId="77777777" w:rsidR="00162049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77E043A8" w14:textId="15616970" w:rsidR="00775EF9" w:rsidRPr="003578BA" w:rsidRDefault="0016204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  <w:r w:rsidR="001567C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719073F9" w14:textId="77777777" w:rsidR="00775EF9" w:rsidRPr="003578BA" w:rsidRDefault="00775EF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4FFD1B38" w14:textId="77777777" w:rsidTr="008031AD">
        <w:tc>
          <w:tcPr>
            <w:tcW w:w="1137" w:type="dxa"/>
          </w:tcPr>
          <w:p w14:paraId="2249D63D" w14:textId="1CC2B4C7" w:rsidR="00847B79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21</w:t>
            </w:r>
          </w:p>
        </w:tc>
        <w:tc>
          <w:tcPr>
            <w:tcW w:w="1410" w:type="dxa"/>
          </w:tcPr>
          <w:p w14:paraId="05ACADB1" w14:textId="0813EFC0" w:rsidR="00847B79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[1,1]</w:t>
            </w:r>
          </w:p>
        </w:tc>
        <w:tc>
          <w:tcPr>
            <w:tcW w:w="2090" w:type="dxa"/>
          </w:tcPr>
          <w:p w14:paraId="4C90165F" w14:textId="26AD5376" w:rsidR="00847B79" w:rsidRPr="003578BA" w:rsidRDefault="001567CA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2209" w:type="dxa"/>
          </w:tcPr>
          <w:p w14:paraId="07A0FEBE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4EB727C2" w14:textId="77A65D39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  <w:r w:rsidR="001567C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637D10DF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20979659" w14:textId="77777777" w:rsidTr="008031AD">
        <w:tc>
          <w:tcPr>
            <w:tcW w:w="1137" w:type="dxa"/>
          </w:tcPr>
          <w:p w14:paraId="5894E31A" w14:textId="6AC1A95B" w:rsidR="00847B79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22</w:t>
            </w:r>
          </w:p>
        </w:tc>
        <w:tc>
          <w:tcPr>
            <w:tcW w:w="1410" w:type="dxa"/>
          </w:tcPr>
          <w:p w14:paraId="62D943B2" w14:textId="719F1C07" w:rsidR="00847B79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[2,3]</w:t>
            </w:r>
          </w:p>
        </w:tc>
        <w:tc>
          <w:tcPr>
            <w:tcW w:w="2090" w:type="dxa"/>
          </w:tcPr>
          <w:p w14:paraId="4406E90B" w14:textId="62679242" w:rsidR="00847B79" w:rsidRPr="003578BA" w:rsidRDefault="001567CA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0</w:t>
            </w:r>
          </w:p>
        </w:tc>
        <w:tc>
          <w:tcPr>
            <w:tcW w:w="2209" w:type="dxa"/>
          </w:tcPr>
          <w:p w14:paraId="3E99C0C4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58271B9E" w14:textId="2C3A81F8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  <w:r w:rsidR="001567C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6F5B6752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03505E93" w14:textId="77777777" w:rsidTr="008031AD">
        <w:tc>
          <w:tcPr>
            <w:tcW w:w="1137" w:type="dxa"/>
          </w:tcPr>
          <w:p w14:paraId="1BCC2DAA" w14:textId="46C9720D" w:rsidR="00847B79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23</w:t>
            </w:r>
          </w:p>
        </w:tc>
        <w:tc>
          <w:tcPr>
            <w:tcW w:w="1410" w:type="dxa"/>
          </w:tcPr>
          <w:p w14:paraId="03009C7E" w14:textId="04CA67A9" w:rsidR="00847B79" w:rsidRPr="003578BA" w:rsidRDefault="00F020BC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[3,3,4]</w:t>
            </w:r>
          </w:p>
        </w:tc>
        <w:tc>
          <w:tcPr>
            <w:tcW w:w="2090" w:type="dxa"/>
          </w:tcPr>
          <w:p w14:paraId="4980370F" w14:textId="3A62D740" w:rsidR="00847B79" w:rsidRPr="003578BA" w:rsidRDefault="001567CA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2209" w:type="dxa"/>
          </w:tcPr>
          <w:p w14:paraId="30B4003B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56CD1783" w14:textId="1EF6E4BE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  <w:r w:rsidR="001567C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</w:t>
            </w:r>
          </w:p>
        </w:tc>
        <w:tc>
          <w:tcPr>
            <w:tcW w:w="2504" w:type="dxa"/>
          </w:tcPr>
          <w:p w14:paraId="150BDE00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7E22C17D" w14:textId="77777777" w:rsidTr="008031AD">
        <w:tc>
          <w:tcPr>
            <w:tcW w:w="1137" w:type="dxa"/>
          </w:tcPr>
          <w:p w14:paraId="3F7D34FE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4166CFC3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203D3D5D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5B311C6B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6867E43C" w14:textId="061C2EDC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74ABCEA0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</w:tr>
      <w:tr w:rsidR="00847B79" w:rsidRPr="003578BA" w14:paraId="1759FA3C" w14:textId="77777777" w:rsidTr="008031AD">
        <w:tc>
          <w:tcPr>
            <w:tcW w:w="1137" w:type="dxa"/>
          </w:tcPr>
          <w:p w14:paraId="3D4956B7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41908299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5FEEF26F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7475BA97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6CD777C5" w14:textId="63841D2D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lastRenderedPageBreak/>
              <w:t>Pass/Fail:</w:t>
            </w:r>
          </w:p>
        </w:tc>
        <w:tc>
          <w:tcPr>
            <w:tcW w:w="2504" w:type="dxa"/>
          </w:tcPr>
          <w:p w14:paraId="211AAC8A" w14:textId="77777777" w:rsidR="00847B79" w:rsidRPr="003578BA" w:rsidRDefault="00847B79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8031AD" w:rsidRPr="003578BA" w14:paraId="44CDD748" w14:textId="77777777" w:rsidTr="008031AD">
        <w:tc>
          <w:tcPr>
            <w:tcW w:w="1137" w:type="dxa"/>
          </w:tcPr>
          <w:p w14:paraId="3A37BC95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410" w:type="dxa"/>
          </w:tcPr>
          <w:p w14:paraId="074A81EA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090" w:type="dxa"/>
          </w:tcPr>
          <w:p w14:paraId="5066A30E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2209" w:type="dxa"/>
          </w:tcPr>
          <w:p w14:paraId="59A201D6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  <w:p w14:paraId="0C8A4102" w14:textId="372D5099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3578BA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Pass/Fail:</w:t>
            </w:r>
          </w:p>
        </w:tc>
        <w:tc>
          <w:tcPr>
            <w:tcW w:w="2504" w:type="dxa"/>
          </w:tcPr>
          <w:p w14:paraId="2EEC92F0" w14:textId="77777777" w:rsidR="008031AD" w:rsidRPr="003578BA" w:rsidRDefault="008031AD" w:rsidP="008031AD">
            <w:pPr>
              <w:spacing w:line="360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14:paraId="68542D44" w14:textId="764D4A50" w:rsidR="000E4285" w:rsidRPr="003578BA" w:rsidRDefault="00114B55" w:rsidP="00EE7FF6">
      <w:pPr>
        <w:rPr>
          <w:rFonts w:ascii="TH SarabunPSK" w:hAnsi="TH SarabunPSK" w:cs="TH SarabunPSK"/>
          <w:sz w:val="28"/>
          <w:szCs w:val="28"/>
          <w:cs/>
          <w:lang w:bidi="th-TH"/>
        </w:rPr>
      </w:pPr>
      <w:r w:rsidRPr="003578BA">
        <w:rPr>
          <w:rFonts w:ascii="TH SarabunPSK" w:hAnsi="TH SarabunPSK" w:cs="TH SarabunPSK" w:hint="cs"/>
          <w:sz w:val="28"/>
          <w:szCs w:val="28"/>
          <w:lang w:bidi="th-TH"/>
        </w:rPr>
        <w:t>C/</w:t>
      </w:r>
      <w:r w:rsidR="00AD673C" w:rsidRPr="003578BA">
        <w:rPr>
          <w:rFonts w:ascii="TH SarabunPSK" w:hAnsi="TH SarabunPSK" w:cs="TH SarabunPSK" w:hint="cs"/>
          <w:sz w:val="28"/>
          <w:szCs w:val="28"/>
          <w:lang w:bidi="th-TH"/>
        </w:rPr>
        <w:t>D</w:t>
      </w:r>
      <w:r w:rsidRPr="003578BA">
        <w:rPr>
          <w:rFonts w:ascii="TH SarabunPSK" w:hAnsi="TH SarabunPSK" w:cs="TH SarabunPSK" w:hint="cs"/>
          <w:sz w:val="28"/>
          <w:szCs w:val="28"/>
          <w:lang w:bidi="th-TH"/>
        </w:rPr>
        <w:t xml:space="preserve">C coverage = </w:t>
      </w:r>
    </w:p>
    <w:sectPr w:rsidR="000E4285" w:rsidRPr="003578BA" w:rsidSect="00855982">
      <w:headerReference w:type="default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2E801" w14:textId="77777777" w:rsidR="0059504E" w:rsidRDefault="0059504E" w:rsidP="00855982">
      <w:pPr>
        <w:spacing w:after="0" w:line="240" w:lineRule="auto"/>
      </w:pPr>
      <w:r>
        <w:separator/>
      </w:r>
    </w:p>
  </w:endnote>
  <w:endnote w:type="continuationSeparator" w:id="0">
    <w:p w14:paraId="71B47D0F" w14:textId="77777777" w:rsidR="0059504E" w:rsidRDefault="0059504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91D8E" w14:textId="77777777" w:rsidR="00D27F05" w:rsidRDefault="00D27F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0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848780"/>
      <w:docPartObj>
        <w:docPartGallery w:val="Page Numbers (Bottom of Page)"/>
        <w:docPartUnique/>
      </w:docPartObj>
    </w:sdtPr>
    <w:sdtContent>
      <w:p w14:paraId="5297504C" w14:textId="4DE8C325" w:rsidR="00D27F05" w:rsidRDefault="00D27F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079" w:rsidRPr="002B0079">
          <w:rPr>
            <w:rFonts w:cs="Calibri"/>
            <w:noProof/>
            <w:lang w:val="th-TH" w:bidi="th-TH"/>
          </w:rPr>
          <w:t>1</w:t>
        </w:r>
        <w:r>
          <w:fldChar w:fldCharType="end"/>
        </w:r>
      </w:p>
    </w:sdtContent>
  </w:sdt>
  <w:p w14:paraId="3430E393" w14:textId="77777777" w:rsidR="00D27F05" w:rsidRDefault="00D2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1974F" w14:textId="77777777" w:rsidR="0059504E" w:rsidRDefault="0059504E" w:rsidP="00855982">
      <w:pPr>
        <w:spacing w:after="0" w:line="240" w:lineRule="auto"/>
      </w:pPr>
      <w:r>
        <w:separator/>
      </w:r>
    </w:p>
  </w:footnote>
  <w:footnote w:type="continuationSeparator" w:id="0">
    <w:p w14:paraId="2C66A483" w14:textId="77777777" w:rsidR="0059504E" w:rsidRDefault="0059504E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B5B6" w14:textId="749E3327" w:rsidR="00D27F05" w:rsidRPr="00D22B65" w:rsidRDefault="00584AE4" w:rsidP="002A12D8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 xml:space="preserve">CP353201 </w:t>
    </w:r>
    <w:r w:rsidR="002A12D8" w:rsidRPr="00D22B65">
      <w:rPr>
        <w:rFonts w:ascii="TH SarabunPSK" w:hAnsi="TH SarabunPSK" w:cs="TH SarabunPSK" w:hint="cs"/>
        <w:b/>
        <w:bCs/>
        <w:sz w:val="28"/>
        <w:szCs w:val="28"/>
      </w:rPr>
      <w:t xml:space="preserve">Software Quality Assurance 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(1/256</w:t>
    </w:r>
    <w:r w:rsidR="00D22B65">
      <w:rPr>
        <w:rFonts w:ascii="TH SarabunPSK" w:hAnsi="TH SarabunPSK" w:cs="TH SarabunPSK"/>
        <w:b/>
        <w:bCs/>
        <w:sz w:val="28"/>
        <w:szCs w:val="28"/>
      </w:rPr>
      <w:t>8</w:t>
    </w:r>
    <w:r w:rsidR="00D27F05" w:rsidRPr="00D22B65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D22B65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        ผศ.ดร.ชิตสุธา สุ่มเล็ก</w:t>
    </w:r>
  </w:p>
  <w:p w14:paraId="7451B93E" w14:textId="77777777" w:rsidR="00D27F05" w:rsidRPr="00D22B65" w:rsidRDefault="00D27F05" w:rsidP="00761FE8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D22B65">
      <w:rPr>
        <w:rFonts w:ascii="TH SarabunPSK" w:hAnsi="TH SarabunPSK" w:cs="TH SarabunPSK" w:hint="cs"/>
        <w:b/>
        <w:bCs/>
        <w:sz w:val="28"/>
        <w:szCs w:val="28"/>
        <w:lang w:bidi="th-TH"/>
      </w:rPr>
      <w:t>Lab instruction</w:t>
    </w:r>
  </w:p>
  <w:p w14:paraId="31CC386F" w14:textId="77777777" w:rsidR="00D27F05" w:rsidRDefault="00D27F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4080A" w14:textId="0D53017D" w:rsidR="00D27F05" w:rsidRPr="008F5706" w:rsidRDefault="00584AE4" w:rsidP="003510B2">
    <w:pPr>
      <w:pStyle w:val="Title"/>
      <w:rPr>
        <w:rFonts w:ascii="TH SarabunPSK" w:hAnsi="TH SarabunPSK" w:cs="TH SarabunPSK"/>
        <w:sz w:val="28"/>
        <w:szCs w:val="28"/>
        <w:lang w:bidi="th-TH"/>
      </w:rPr>
    </w:pPr>
    <w:r>
      <w:rPr>
        <w:rFonts w:ascii="TH SarabunPSK" w:hAnsi="TH SarabunPSK" w:cs="TH SarabunPSK"/>
        <w:b/>
        <w:bCs/>
        <w:sz w:val="28"/>
        <w:szCs w:val="28"/>
        <w:lang w:bidi="th-TH"/>
      </w:rPr>
      <w:t>CP353201</w:t>
    </w:r>
    <w:r w:rsidR="00D12969" w:rsidRPr="008F5706">
      <w:rPr>
        <w:rFonts w:ascii="TH SarabunPSK" w:hAnsi="TH SarabunPSK" w:cs="TH SarabunPSK" w:hint="cs"/>
        <w:b/>
        <w:bCs/>
        <w:sz w:val="28"/>
        <w:szCs w:val="28"/>
      </w:rPr>
      <w:t xml:space="preserve"> Software Quality Assurance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 xml:space="preserve"> (1/256</w:t>
    </w:r>
    <w:r w:rsidR="006F5DF0"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8</w:t>
    </w:r>
    <w:r w:rsidR="00D27F05" w:rsidRPr="008F5706">
      <w:rPr>
        <w:rFonts w:ascii="TH SarabunPSK" w:hAnsi="TH SarabunPSK" w:cs="TH SarabunPSK" w:hint="cs"/>
        <w:b/>
        <w:bCs/>
        <w:sz w:val="28"/>
        <w:szCs w:val="28"/>
      </w:rPr>
      <w:t>)</w:t>
    </w:r>
    <w:r w:rsidR="00D27F05" w:rsidRPr="008F5706">
      <w:rPr>
        <w:rFonts w:ascii="TH SarabunPSK" w:hAnsi="TH SarabunPSK" w:cs="TH SarabunPSK" w:hint="cs"/>
        <w:sz w:val="28"/>
        <w:szCs w:val="28"/>
      </w:rPr>
      <w:t xml:space="preserve"> </w:t>
    </w:r>
    <w:r w:rsidR="00D12969" w:rsidRPr="008F5706">
      <w:rPr>
        <w:rFonts w:ascii="TH SarabunPSK" w:hAnsi="TH SarabunPSK" w:cs="TH SarabunPSK" w:hint="cs"/>
        <w:sz w:val="28"/>
        <w:szCs w:val="28"/>
      </w:rPr>
      <w:t xml:space="preserve">       </w:t>
    </w:r>
    <w:r w:rsidR="00D27F05" w:rsidRPr="008F5706">
      <w:rPr>
        <w:rFonts w:ascii="TH SarabunPSK" w:hAnsi="TH SarabunPSK" w:cs="TH SarabunPSK" w:hint="cs"/>
        <w:sz w:val="28"/>
        <w:szCs w:val="28"/>
        <w:cs/>
        <w:lang w:bidi="th-TH"/>
      </w:rPr>
      <w:t xml:space="preserve">                                                 ผศ.ดร.ชิตสุธา สุ่มเล็ก</w:t>
    </w:r>
  </w:p>
  <w:p w14:paraId="38EB2F3C" w14:textId="337DCF9A" w:rsidR="00D27F05" w:rsidRPr="008F5706" w:rsidRDefault="002B0079" w:rsidP="00154D64">
    <w:pPr>
      <w:pStyle w:val="Title"/>
      <w:spacing w:line="276" w:lineRule="auto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Lab Worksheet</w:t>
    </w:r>
  </w:p>
  <w:p w14:paraId="02979608" w14:textId="126EF531" w:rsidR="00943F22" w:rsidRPr="008F5706" w:rsidRDefault="00943F22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ชื่อ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-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นามสกุ</w:t>
    </w:r>
    <w:r w:rsidR="00C32250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ล </w:t>
    </w:r>
    <w:r w:rsidR="00C32250" w:rsidRPr="00C32250">
      <w:rPr>
        <w:rFonts w:ascii="TH SarabunPSK" w:hAnsi="TH SarabunPSK" w:cs="TH SarabunPSK" w:hint="cs"/>
        <w:sz w:val="28"/>
        <w:szCs w:val="28"/>
        <w:cs/>
        <w:lang w:bidi="th-TH"/>
      </w:rPr>
      <w:t>นาย ภคพล อยู่ยืน</w:t>
    </w:r>
    <w:r w:rsidR="00C32250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</w:t>
    </w:r>
    <w:r w:rsidRPr="008F5706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รหัสนศ.</w:t>
    </w:r>
    <w:r w:rsidR="00C32250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</w:t>
    </w:r>
    <w:r w:rsidR="00C32250" w:rsidRPr="00C32250">
      <w:rPr>
        <w:rFonts w:ascii="TH SarabunPSK" w:hAnsi="TH SarabunPSK" w:cs="TH SarabunPSK" w:hint="cs"/>
        <w:sz w:val="28"/>
        <w:szCs w:val="28"/>
        <w:cs/>
        <w:lang w:bidi="th-TH"/>
      </w:rPr>
      <w:t>663380226-7</w:t>
    </w:r>
    <w:r w:rsidR="00C32250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 xml:space="preserve"> </w:t>
    </w:r>
    <w:r w:rsidRPr="008F5706">
      <w:rPr>
        <w:rFonts w:ascii="TH SarabunPSK" w:hAnsi="TH SarabunPSK" w:cs="TH SarabunPSK" w:hint="cs"/>
        <w:b/>
        <w:bCs/>
        <w:sz w:val="28"/>
        <w:szCs w:val="28"/>
        <w:lang w:bidi="th-TH"/>
      </w:rPr>
      <w:t>Section</w:t>
    </w:r>
    <w:r w:rsidR="00C32250">
      <w:rPr>
        <w:rFonts w:ascii="TH SarabunPSK" w:hAnsi="TH SarabunPSK" w:cs="TH SarabunPSK" w:hint="cs"/>
        <w:b/>
        <w:bCs/>
        <w:sz w:val="28"/>
        <w:szCs w:val="28"/>
        <w:cs/>
        <w:lang w:bidi="th-TH"/>
      </w:rPr>
      <w:t>. 1</w:t>
    </w:r>
  </w:p>
  <w:p w14:paraId="2425298E" w14:textId="77777777" w:rsidR="00D27F05" w:rsidRPr="008F5706" w:rsidRDefault="00D27F05" w:rsidP="001B0101">
    <w:pPr>
      <w:pStyle w:val="Title"/>
      <w:rPr>
        <w:rFonts w:ascii="TH SarabunPSK" w:hAnsi="TH SarabunPSK" w:cs="TH SarabunPSK"/>
        <w:b/>
        <w:bCs/>
        <w:sz w:val="28"/>
        <w:szCs w:val="28"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29D9"/>
    <w:multiLevelType w:val="hybridMultilevel"/>
    <w:tmpl w:val="7526A538"/>
    <w:lvl w:ilvl="0" w:tplc="40509BFA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C25433"/>
    <w:multiLevelType w:val="hybridMultilevel"/>
    <w:tmpl w:val="EFDE9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92D"/>
    <w:multiLevelType w:val="hybridMultilevel"/>
    <w:tmpl w:val="4B208D9A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825F0"/>
    <w:multiLevelType w:val="hybridMultilevel"/>
    <w:tmpl w:val="A0542340"/>
    <w:lvl w:ilvl="0" w:tplc="372E33AC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E0DC6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20A2"/>
    <w:multiLevelType w:val="hybridMultilevel"/>
    <w:tmpl w:val="8CCE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30BD"/>
    <w:multiLevelType w:val="hybridMultilevel"/>
    <w:tmpl w:val="F11E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3724D"/>
    <w:multiLevelType w:val="hybridMultilevel"/>
    <w:tmpl w:val="0E2AD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95E8C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C5A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B740A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C3ABD"/>
    <w:multiLevelType w:val="hybridMultilevel"/>
    <w:tmpl w:val="211A518A"/>
    <w:lvl w:ilvl="0" w:tplc="88B88F36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158A1"/>
    <w:multiLevelType w:val="hybridMultilevel"/>
    <w:tmpl w:val="B406B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E126E"/>
    <w:multiLevelType w:val="hybridMultilevel"/>
    <w:tmpl w:val="5BF8A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C7477"/>
    <w:multiLevelType w:val="hybridMultilevel"/>
    <w:tmpl w:val="E3BC5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3006D"/>
    <w:multiLevelType w:val="hybridMultilevel"/>
    <w:tmpl w:val="67081534"/>
    <w:lvl w:ilvl="0" w:tplc="D6C6FF80">
      <w:start w:val="1"/>
      <w:numFmt w:val="decimal"/>
      <w:lvlText w:val="%1."/>
      <w:lvlJc w:val="left"/>
      <w:pPr>
        <w:ind w:left="720" w:hanging="360"/>
      </w:pPr>
      <w:rPr>
        <w:rFonts w:ascii="Cordia New" w:hAnsi="Cordia New" w:cs="Cordia New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E71ED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60074"/>
    <w:multiLevelType w:val="hybridMultilevel"/>
    <w:tmpl w:val="6D3AEBE6"/>
    <w:lvl w:ilvl="0" w:tplc="63182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B2E92"/>
    <w:multiLevelType w:val="hybridMultilevel"/>
    <w:tmpl w:val="B48A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D66BB"/>
    <w:multiLevelType w:val="hybridMultilevel"/>
    <w:tmpl w:val="B406B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36890"/>
    <w:multiLevelType w:val="hybridMultilevel"/>
    <w:tmpl w:val="FBCA2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54891"/>
    <w:multiLevelType w:val="hybridMultilevel"/>
    <w:tmpl w:val="91A4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63B65"/>
    <w:multiLevelType w:val="hybridMultilevel"/>
    <w:tmpl w:val="916E95BA"/>
    <w:lvl w:ilvl="0" w:tplc="C930DD1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78157807">
    <w:abstractNumId w:val="10"/>
  </w:num>
  <w:num w:numId="2" w16cid:durableId="1803886480">
    <w:abstractNumId w:val="9"/>
  </w:num>
  <w:num w:numId="3" w16cid:durableId="377900932">
    <w:abstractNumId w:val="17"/>
  </w:num>
  <w:num w:numId="4" w16cid:durableId="966544114">
    <w:abstractNumId w:val="7"/>
  </w:num>
  <w:num w:numId="5" w16cid:durableId="454101010">
    <w:abstractNumId w:val="14"/>
  </w:num>
  <w:num w:numId="6" w16cid:durableId="1521698266">
    <w:abstractNumId w:val="22"/>
  </w:num>
  <w:num w:numId="7" w16cid:durableId="147013792">
    <w:abstractNumId w:val="3"/>
  </w:num>
  <w:num w:numId="8" w16cid:durableId="516848599">
    <w:abstractNumId w:val="15"/>
  </w:num>
  <w:num w:numId="9" w16cid:durableId="352531836">
    <w:abstractNumId w:val="2"/>
  </w:num>
  <w:num w:numId="10" w16cid:durableId="270161541">
    <w:abstractNumId w:val="8"/>
  </w:num>
  <w:num w:numId="11" w16cid:durableId="1896042529">
    <w:abstractNumId w:val="0"/>
  </w:num>
  <w:num w:numId="12" w16cid:durableId="1756586311">
    <w:abstractNumId w:val="1"/>
  </w:num>
  <w:num w:numId="13" w16cid:durableId="466045454">
    <w:abstractNumId w:val="20"/>
  </w:num>
  <w:num w:numId="14" w16cid:durableId="250240531">
    <w:abstractNumId w:val="13"/>
  </w:num>
  <w:num w:numId="15" w16cid:durableId="850608508">
    <w:abstractNumId w:val="4"/>
  </w:num>
  <w:num w:numId="16" w16cid:durableId="1873415680">
    <w:abstractNumId w:val="11"/>
  </w:num>
  <w:num w:numId="17" w16cid:durableId="1187675148">
    <w:abstractNumId w:val="6"/>
  </w:num>
  <w:num w:numId="18" w16cid:durableId="1496649381">
    <w:abstractNumId w:val="12"/>
  </w:num>
  <w:num w:numId="19" w16cid:durableId="316152385">
    <w:abstractNumId w:val="21"/>
  </w:num>
  <w:num w:numId="20" w16cid:durableId="1161504432">
    <w:abstractNumId w:val="16"/>
  </w:num>
  <w:num w:numId="21" w16cid:durableId="1576281687">
    <w:abstractNumId w:val="19"/>
  </w:num>
  <w:num w:numId="22" w16cid:durableId="189338776">
    <w:abstractNumId w:val="5"/>
  </w:num>
  <w:num w:numId="23" w16cid:durableId="208734550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DF"/>
    <w:rsid w:val="000013BC"/>
    <w:rsid w:val="0000325F"/>
    <w:rsid w:val="00010AB9"/>
    <w:rsid w:val="00021947"/>
    <w:rsid w:val="00023B3C"/>
    <w:rsid w:val="00024C1B"/>
    <w:rsid w:val="000260AB"/>
    <w:rsid w:val="000347CD"/>
    <w:rsid w:val="00034B83"/>
    <w:rsid w:val="00043CE3"/>
    <w:rsid w:val="00050725"/>
    <w:rsid w:val="000520B9"/>
    <w:rsid w:val="000602E2"/>
    <w:rsid w:val="00065A97"/>
    <w:rsid w:val="00065D3A"/>
    <w:rsid w:val="000678C3"/>
    <w:rsid w:val="00067D70"/>
    <w:rsid w:val="00071049"/>
    <w:rsid w:val="00071B55"/>
    <w:rsid w:val="00085FDA"/>
    <w:rsid w:val="00091A92"/>
    <w:rsid w:val="000A1008"/>
    <w:rsid w:val="000B441B"/>
    <w:rsid w:val="000C0357"/>
    <w:rsid w:val="000C2BF9"/>
    <w:rsid w:val="000D1FBB"/>
    <w:rsid w:val="000D7978"/>
    <w:rsid w:val="000E4285"/>
    <w:rsid w:val="000F56F6"/>
    <w:rsid w:val="0010215E"/>
    <w:rsid w:val="00104697"/>
    <w:rsid w:val="0010494B"/>
    <w:rsid w:val="001114DE"/>
    <w:rsid w:val="00112990"/>
    <w:rsid w:val="00114B55"/>
    <w:rsid w:val="00120B6D"/>
    <w:rsid w:val="0012439D"/>
    <w:rsid w:val="00125B48"/>
    <w:rsid w:val="0013062A"/>
    <w:rsid w:val="001455E6"/>
    <w:rsid w:val="0015172C"/>
    <w:rsid w:val="00154D64"/>
    <w:rsid w:val="001567CA"/>
    <w:rsid w:val="0015793B"/>
    <w:rsid w:val="00162011"/>
    <w:rsid w:val="00162049"/>
    <w:rsid w:val="00180FAE"/>
    <w:rsid w:val="001A4213"/>
    <w:rsid w:val="001B0101"/>
    <w:rsid w:val="001D157D"/>
    <w:rsid w:val="001D3EAE"/>
    <w:rsid w:val="001D4362"/>
    <w:rsid w:val="001E58C1"/>
    <w:rsid w:val="001E7119"/>
    <w:rsid w:val="001F4293"/>
    <w:rsid w:val="00201747"/>
    <w:rsid w:val="00204E92"/>
    <w:rsid w:val="00205F1F"/>
    <w:rsid w:val="002133D3"/>
    <w:rsid w:val="002162F3"/>
    <w:rsid w:val="00223AA2"/>
    <w:rsid w:val="00226890"/>
    <w:rsid w:val="00232792"/>
    <w:rsid w:val="00235739"/>
    <w:rsid w:val="00246980"/>
    <w:rsid w:val="00254A8E"/>
    <w:rsid w:val="00285F7F"/>
    <w:rsid w:val="00294FCC"/>
    <w:rsid w:val="002A12D8"/>
    <w:rsid w:val="002A31C4"/>
    <w:rsid w:val="002A41C6"/>
    <w:rsid w:val="002B0079"/>
    <w:rsid w:val="002C471E"/>
    <w:rsid w:val="002C4DAC"/>
    <w:rsid w:val="002D6A6D"/>
    <w:rsid w:val="002E3D98"/>
    <w:rsid w:val="00307ED4"/>
    <w:rsid w:val="00323CC4"/>
    <w:rsid w:val="00324858"/>
    <w:rsid w:val="0032639B"/>
    <w:rsid w:val="0033291E"/>
    <w:rsid w:val="00335ABB"/>
    <w:rsid w:val="00340045"/>
    <w:rsid w:val="00344477"/>
    <w:rsid w:val="003510B2"/>
    <w:rsid w:val="003520DA"/>
    <w:rsid w:val="003578BA"/>
    <w:rsid w:val="0036262A"/>
    <w:rsid w:val="00364E3D"/>
    <w:rsid w:val="00365504"/>
    <w:rsid w:val="00373DE4"/>
    <w:rsid w:val="003943F5"/>
    <w:rsid w:val="003B56E1"/>
    <w:rsid w:val="003D67D8"/>
    <w:rsid w:val="003E061F"/>
    <w:rsid w:val="003E7846"/>
    <w:rsid w:val="00400D67"/>
    <w:rsid w:val="004042C7"/>
    <w:rsid w:val="004048B7"/>
    <w:rsid w:val="0041587F"/>
    <w:rsid w:val="00426D91"/>
    <w:rsid w:val="00434F64"/>
    <w:rsid w:val="004351A0"/>
    <w:rsid w:val="00437500"/>
    <w:rsid w:val="004419CB"/>
    <w:rsid w:val="004436BB"/>
    <w:rsid w:val="0044450E"/>
    <w:rsid w:val="004457F4"/>
    <w:rsid w:val="004470C1"/>
    <w:rsid w:val="00455C2F"/>
    <w:rsid w:val="004562DF"/>
    <w:rsid w:val="00465C7C"/>
    <w:rsid w:val="00495CA8"/>
    <w:rsid w:val="004B671D"/>
    <w:rsid w:val="004C3CFC"/>
    <w:rsid w:val="004C79B6"/>
    <w:rsid w:val="004C7CD4"/>
    <w:rsid w:val="004E03B5"/>
    <w:rsid w:val="004E4F91"/>
    <w:rsid w:val="004E7830"/>
    <w:rsid w:val="004F03C0"/>
    <w:rsid w:val="004F4AE5"/>
    <w:rsid w:val="004F6795"/>
    <w:rsid w:val="00500F3F"/>
    <w:rsid w:val="005010F1"/>
    <w:rsid w:val="00507048"/>
    <w:rsid w:val="00515ED4"/>
    <w:rsid w:val="00542891"/>
    <w:rsid w:val="00543F70"/>
    <w:rsid w:val="00557052"/>
    <w:rsid w:val="00573A3D"/>
    <w:rsid w:val="00584AE4"/>
    <w:rsid w:val="00586AB7"/>
    <w:rsid w:val="0059504E"/>
    <w:rsid w:val="0059660B"/>
    <w:rsid w:val="005A414F"/>
    <w:rsid w:val="005A65F0"/>
    <w:rsid w:val="005B38F0"/>
    <w:rsid w:val="005B5F4E"/>
    <w:rsid w:val="005C03A9"/>
    <w:rsid w:val="005D077B"/>
    <w:rsid w:val="005D205A"/>
    <w:rsid w:val="005E2E2A"/>
    <w:rsid w:val="005E5B82"/>
    <w:rsid w:val="005E5F0A"/>
    <w:rsid w:val="005E7D5F"/>
    <w:rsid w:val="005F0507"/>
    <w:rsid w:val="005F58A9"/>
    <w:rsid w:val="005F5ADE"/>
    <w:rsid w:val="00602A2E"/>
    <w:rsid w:val="0060407C"/>
    <w:rsid w:val="0061078C"/>
    <w:rsid w:val="0061117C"/>
    <w:rsid w:val="00617C44"/>
    <w:rsid w:val="00621654"/>
    <w:rsid w:val="00624709"/>
    <w:rsid w:val="00640328"/>
    <w:rsid w:val="0064040F"/>
    <w:rsid w:val="00660AEA"/>
    <w:rsid w:val="00671190"/>
    <w:rsid w:val="00671455"/>
    <w:rsid w:val="00677C13"/>
    <w:rsid w:val="0068291C"/>
    <w:rsid w:val="006903BD"/>
    <w:rsid w:val="00692508"/>
    <w:rsid w:val="0069738D"/>
    <w:rsid w:val="006A28AC"/>
    <w:rsid w:val="006A2C76"/>
    <w:rsid w:val="006B0957"/>
    <w:rsid w:val="006C78A4"/>
    <w:rsid w:val="006D271E"/>
    <w:rsid w:val="006E4D4F"/>
    <w:rsid w:val="006E5748"/>
    <w:rsid w:val="006F3604"/>
    <w:rsid w:val="006F3FC8"/>
    <w:rsid w:val="006F5DF0"/>
    <w:rsid w:val="00712765"/>
    <w:rsid w:val="00725650"/>
    <w:rsid w:val="00725D57"/>
    <w:rsid w:val="007271F5"/>
    <w:rsid w:val="00727637"/>
    <w:rsid w:val="00733C0C"/>
    <w:rsid w:val="00737BBD"/>
    <w:rsid w:val="00741A57"/>
    <w:rsid w:val="007551E3"/>
    <w:rsid w:val="00757DB6"/>
    <w:rsid w:val="0076008F"/>
    <w:rsid w:val="00761FE8"/>
    <w:rsid w:val="0076342F"/>
    <w:rsid w:val="00775EF9"/>
    <w:rsid w:val="007833A7"/>
    <w:rsid w:val="00783E26"/>
    <w:rsid w:val="007C4773"/>
    <w:rsid w:val="007C5D62"/>
    <w:rsid w:val="007C6830"/>
    <w:rsid w:val="007D2B39"/>
    <w:rsid w:val="007D652B"/>
    <w:rsid w:val="007E5110"/>
    <w:rsid w:val="007F0E21"/>
    <w:rsid w:val="007F24D6"/>
    <w:rsid w:val="007F476C"/>
    <w:rsid w:val="007F47B6"/>
    <w:rsid w:val="007F5626"/>
    <w:rsid w:val="008031AD"/>
    <w:rsid w:val="0080378E"/>
    <w:rsid w:val="00815A9E"/>
    <w:rsid w:val="008235D1"/>
    <w:rsid w:val="00827A7A"/>
    <w:rsid w:val="0083114C"/>
    <w:rsid w:val="0083567F"/>
    <w:rsid w:val="0083666C"/>
    <w:rsid w:val="00847B79"/>
    <w:rsid w:val="00852F67"/>
    <w:rsid w:val="00855982"/>
    <w:rsid w:val="00863316"/>
    <w:rsid w:val="00863C77"/>
    <w:rsid w:val="00864E4C"/>
    <w:rsid w:val="00883802"/>
    <w:rsid w:val="00895719"/>
    <w:rsid w:val="008B1DD2"/>
    <w:rsid w:val="008B5151"/>
    <w:rsid w:val="008C1C83"/>
    <w:rsid w:val="008C336B"/>
    <w:rsid w:val="008D2895"/>
    <w:rsid w:val="008D2C8C"/>
    <w:rsid w:val="008E1887"/>
    <w:rsid w:val="008E36DF"/>
    <w:rsid w:val="008F3FCB"/>
    <w:rsid w:val="008F5706"/>
    <w:rsid w:val="008F7EC6"/>
    <w:rsid w:val="0091695A"/>
    <w:rsid w:val="00922B27"/>
    <w:rsid w:val="00926178"/>
    <w:rsid w:val="009331AD"/>
    <w:rsid w:val="009354D4"/>
    <w:rsid w:val="00941179"/>
    <w:rsid w:val="00943F22"/>
    <w:rsid w:val="009457BE"/>
    <w:rsid w:val="0095006D"/>
    <w:rsid w:val="00954565"/>
    <w:rsid w:val="00956F07"/>
    <w:rsid w:val="0097474F"/>
    <w:rsid w:val="0098078C"/>
    <w:rsid w:val="00981A3E"/>
    <w:rsid w:val="009939ED"/>
    <w:rsid w:val="009B1139"/>
    <w:rsid w:val="009B1737"/>
    <w:rsid w:val="009B2AEB"/>
    <w:rsid w:val="009B494C"/>
    <w:rsid w:val="009B6579"/>
    <w:rsid w:val="009B66D9"/>
    <w:rsid w:val="009C57B5"/>
    <w:rsid w:val="009C6E9F"/>
    <w:rsid w:val="009C6F74"/>
    <w:rsid w:val="009F4A13"/>
    <w:rsid w:val="009F57C8"/>
    <w:rsid w:val="00A02167"/>
    <w:rsid w:val="00A0363F"/>
    <w:rsid w:val="00A06FEE"/>
    <w:rsid w:val="00A10484"/>
    <w:rsid w:val="00A13E5D"/>
    <w:rsid w:val="00A17BD0"/>
    <w:rsid w:val="00A4123D"/>
    <w:rsid w:val="00A477AF"/>
    <w:rsid w:val="00A52987"/>
    <w:rsid w:val="00A63B3A"/>
    <w:rsid w:val="00A70F5A"/>
    <w:rsid w:val="00A902DB"/>
    <w:rsid w:val="00A95EE0"/>
    <w:rsid w:val="00A96BC5"/>
    <w:rsid w:val="00AA7F19"/>
    <w:rsid w:val="00AC1F90"/>
    <w:rsid w:val="00AC5E1A"/>
    <w:rsid w:val="00AD673C"/>
    <w:rsid w:val="00AE3CF4"/>
    <w:rsid w:val="00AE6A4E"/>
    <w:rsid w:val="00B05F26"/>
    <w:rsid w:val="00B06777"/>
    <w:rsid w:val="00B13F89"/>
    <w:rsid w:val="00B145A6"/>
    <w:rsid w:val="00B259D1"/>
    <w:rsid w:val="00B43F10"/>
    <w:rsid w:val="00B47135"/>
    <w:rsid w:val="00B60AC9"/>
    <w:rsid w:val="00B65708"/>
    <w:rsid w:val="00B66326"/>
    <w:rsid w:val="00B677C9"/>
    <w:rsid w:val="00B74173"/>
    <w:rsid w:val="00B91774"/>
    <w:rsid w:val="00B92356"/>
    <w:rsid w:val="00BA4ABA"/>
    <w:rsid w:val="00BB18F4"/>
    <w:rsid w:val="00BB461F"/>
    <w:rsid w:val="00BC67CA"/>
    <w:rsid w:val="00BD5051"/>
    <w:rsid w:val="00BE61F6"/>
    <w:rsid w:val="00BF216E"/>
    <w:rsid w:val="00BF4582"/>
    <w:rsid w:val="00C07E34"/>
    <w:rsid w:val="00C1096B"/>
    <w:rsid w:val="00C11FD3"/>
    <w:rsid w:val="00C17423"/>
    <w:rsid w:val="00C17894"/>
    <w:rsid w:val="00C208ED"/>
    <w:rsid w:val="00C226CE"/>
    <w:rsid w:val="00C266B4"/>
    <w:rsid w:val="00C27806"/>
    <w:rsid w:val="00C32250"/>
    <w:rsid w:val="00C32E5E"/>
    <w:rsid w:val="00C3688C"/>
    <w:rsid w:val="00C46518"/>
    <w:rsid w:val="00C47142"/>
    <w:rsid w:val="00C50091"/>
    <w:rsid w:val="00C52EA4"/>
    <w:rsid w:val="00C56161"/>
    <w:rsid w:val="00C6445C"/>
    <w:rsid w:val="00C67156"/>
    <w:rsid w:val="00C67D64"/>
    <w:rsid w:val="00C86D43"/>
    <w:rsid w:val="00CA61C2"/>
    <w:rsid w:val="00CA7719"/>
    <w:rsid w:val="00CC67FB"/>
    <w:rsid w:val="00CD309A"/>
    <w:rsid w:val="00CD3E45"/>
    <w:rsid w:val="00CD4E8A"/>
    <w:rsid w:val="00CD599C"/>
    <w:rsid w:val="00CD5E9A"/>
    <w:rsid w:val="00CE08D8"/>
    <w:rsid w:val="00CE73ED"/>
    <w:rsid w:val="00D05606"/>
    <w:rsid w:val="00D12969"/>
    <w:rsid w:val="00D1310B"/>
    <w:rsid w:val="00D22B65"/>
    <w:rsid w:val="00D27F05"/>
    <w:rsid w:val="00D47220"/>
    <w:rsid w:val="00D57D83"/>
    <w:rsid w:val="00D6540C"/>
    <w:rsid w:val="00D65764"/>
    <w:rsid w:val="00D70A06"/>
    <w:rsid w:val="00D73E4A"/>
    <w:rsid w:val="00D75BE5"/>
    <w:rsid w:val="00D80443"/>
    <w:rsid w:val="00D87C3C"/>
    <w:rsid w:val="00DA1472"/>
    <w:rsid w:val="00DB636F"/>
    <w:rsid w:val="00DD0006"/>
    <w:rsid w:val="00DF1FDD"/>
    <w:rsid w:val="00DF3F60"/>
    <w:rsid w:val="00DF4434"/>
    <w:rsid w:val="00E06CC0"/>
    <w:rsid w:val="00E12B97"/>
    <w:rsid w:val="00E13517"/>
    <w:rsid w:val="00E13880"/>
    <w:rsid w:val="00E2469F"/>
    <w:rsid w:val="00E25FBE"/>
    <w:rsid w:val="00E40B71"/>
    <w:rsid w:val="00E40F95"/>
    <w:rsid w:val="00E6334F"/>
    <w:rsid w:val="00E75FF2"/>
    <w:rsid w:val="00E80A23"/>
    <w:rsid w:val="00E80F7E"/>
    <w:rsid w:val="00E936BE"/>
    <w:rsid w:val="00E94955"/>
    <w:rsid w:val="00E971FA"/>
    <w:rsid w:val="00EA1752"/>
    <w:rsid w:val="00EA2697"/>
    <w:rsid w:val="00EA477F"/>
    <w:rsid w:val="00EA57F6"/>
    <w:rsid w:val="00EC0688"/>
    <w:rsid w:val="00EC26FE"/>
    <w:rsid w:val="00ED0B4E"/>
    <w:rsid w:val="00ED567B"/>
    <w:rsid w:val="00ED6993"/>
    <w:rsid w:val="00EE7FF6"/>
    <w:rsid w:val="00EF2469"/>
    <w:rsid w:val="00EF2A36"/>
    <w:rsid w:val="00F020BC"/>
    <w:rsid w:val="00F031FE"/>
    <w:rsid w:val="00F03F82"/>
    <w:rsid w:val="00F061BE"/>
    <w:rsid w:val="00F102E8"/>
    <w:rsid w:val="00F11A79"/>
    <w:rsid w:val="00F1322C"/>
    <w:rsid w:val="00F20AC8"/>
    <w:rsid w:val="00F22A3D"/>
    <w:rsid w:val="00F27DD1"/>
    <w:rsid w:val="00F30594"/>
    <w:rsid w:val="00F32CD7"/>
    <w:rsid w:val="00F32EE7"/>
    <w:rsid w:val="00F3502C"/>
    <w:rsid w:val="00F35367"/>
    <w:rsid w:val="00F461C5"/>
    <w:rsid w:val="00F46E2D"/>
    <w:rsid w:val="00F52670"/>
    <w:rsid w:val="00F52F39"/>
    <w:rsid w:val="00F61EC3"/>
    <w:rsid w:val="00F6262B"/>
    <w:rsid w:val="00F6607F"/>
    <w:rsid w:val="00F67A14"/>
    <w:rsid w:val="00F74472"/>
    <w:rsid w:val="00F76049"/>
    <w:rsid w:val="00F7649A"/>
    <w:rsid w:val="00F95337"/>
    <w:rsid w:val="00F95826"/>
    <w:rsid w:val="00FA4198"/>
    <w:rsid w:val="00FA5788"/>
    <w:rsid w:val="00FA60B0"/>
    <w:rsid w:val="00FA6E6A"/>
    <w:rsid w:val="00FB1138"/>
    <w:rsid w:val="00FD262C"/>
    <w:rsid w:val="00FD2DC6"/>
    <w:rsid w:val="00FD350C"/>
    <w:rsid w:val="00FD758D"/>
    <w:rsid w:val="00FD7DD6"/>
    <w:rsid w:val="00FF15B8"/>
    <w:rsid w:val="00FF40F5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73946"/>
  <w15:chartTrackingRefBased/>
  <w15:docId w15:val="{62553404-6577-4517-B65D-A2A9E253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562D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101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39"/>
    <w:rsid w:val="000D1FB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72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58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2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21" Type="http://schemas.openxmlformats.org/officeDocument/2006/relationships/image" Target="media/image5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github.com/ChitsuthaCSKKU/SQA/tree/2025/Assignment/Lab7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ingbat.com/prob/p193817" TargetMode="External"/><Relationship Id="rId24" Type="http://schemas.openxmlformats.org/officeDocument/2006/relationships/customXml" Target="ink/ink6.xm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customXml" Target="ink/ink8.xm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8.png"/><Relationship Id="rId30" Type="http://schemas.openxmlformats.org/officeDocument/2006/relationships/customXml" Target="ink/ink9.xml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7:04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2 126 24575,'0'-20'0,"-1"10"0,1-1 0,0 1 0,1 0 0,0 0 0,0 0 0,1 0 0,6-19 0,-8 28 0,0 1 0,0 0 0,0 0 0,0-1 0,0 1 0,0 0 0,0 0 0,0 0 0,1-1 0,-1 1 0,0 0 0,0 0 0,0 0 0,0-1 0,0 1 0,0 0 0,0 0 0,1 0 0,-1 0 0,0 0 0,0-1 0,0 1 0,0 0 0,1 0 0,-1 0 0,0 0 0,0 0 0,0 0 0,1 0 0,-1 0 0,0-1 0,0 1 0,0 0 0,1 0 0,-1 0 0,0 0 0,0 0 0,1 0 0,-1 0 0,0 0 0,0 0 0,0 1 0,1-1 0,-1 0 0,0 0 0,0 0 0,0 0 0,1 0 0,6 13 0,0 18 0,-2 31 0,1 36 0,-4-68 0,-1-27 0,-1 0 0,1 0 0,-1 0 0,0 1 0,0-1 0,0 0 0,0 0 0,0 0 0,-2 6 0,1-8 0,0 1 0,0-1 0,0 0 0,-1 1 0,1-1 0,0 0 0,0 1 0,-1-1 0,1 0 0,-1 0 0,1 0 0,-1 0 0,1-1 0,-1 1 0,0 0 0,0-1 0,1 1 0,-1-1 0,0 1 0,0-1 0,1 0 0,-3 0 0,82 1-1365,-68-1-5461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7:08.0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81 24575,'0'-8'0,"0"0"0,0 1 0,1-1 0,0 0 0,1 1 0,2-9 0,-3 15 0,-1 0 0,1 0 0,-1-1 0,1 1 0,0 0 0,-1 0 0,1 0 0,0 0 0,0 0 0,-1 0 0,1 0 0,0 1 0,0-1 0,0 0 0,0 0 0,1 1 0,-1-1 0,2 0 0,-2 1 0,1-1 0,0 1 0,-1 0 0,1 0 0,0 0 0,0 1 0,-1-1 0,1 0 0,0 1 0,-1-1 0,1 1 0,0-1 0,-1 1 0,1 0 0,-1 0 0,1 0 0,2 2 0,-1-1 0,0 0 0,0 0 0,0 0 0,0 1 0,-1-1 0,1 1 0,-1 0 0,1 0 0,-1 0 0,0 0 0,0 0 0,0 0 0,-1 1 0,1-1 0,-1 1 0,0-1 0,0 1 0,0-1 0,0 1 0,-1 0 0,1-1 0,-1 1 0,0 0 0,-1 6 0,0-4 0,0 0 0,-1 0 0,0 0 0,0 0 0,-1 0 0,1 0 0,-1 0 0,-1-1 0,1 1 0,-1-1 0,0 0 0,0 0 0,-7 6 0,-17 11 0,22-18 0,0 0 0,1 1 0,-1-1 0,1 1 0,-6 6 0,11-10 0,0-1 0,0 0 0,-1 0 0,1 0 0,0 0 0,0 1 0,0-1 0,-1 0 0,1 0 0,0 0 0,0 1 0,0-1 0,0 0 0,0 0 0,-1 1 0,1-1 0,0 0 0,0 0 0,0 1 0,0-1 0,0 0 0,0 0 0,0 1 0,0-1 0,0 0 0,0 1 0,0-1 0,0 0 0,0 0 0,0 1 0,0-1 0,0 0 0,1 0 0,-1 1 0,0-1 0,0 0 0,0 0 0,0 1 0,12-2 0,17-9 0,-28 9 0,6-1-114,-1 0 1,0 1-1,1 0 0,-1 0 0,1 0 1,-1 1-1,1-1 0,-1 2 0,1-1 1,-1 1-1,7 1 0,-5 1-6712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7:11.3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24575,'0'-2'0,"0"0"0,0-1 0,0 1 0,0 0 0,1-1 0,-1 1 0,1 0 0,-1-1 0,1 1 0,0 0 0,0 0 0,0 0 0,0 0 0,0-1 0,1 2 0,-1-1 0,0 0 0,1 0 0,-1 0 0,1 1 0,0-1 0,0 0 0,0 1 0,0 0 0,0-1 0,0 1 0,0 0 0,0 0 0,0 0 0,0 1 0,1-1 0,-1 0 0,0 1 0,1-1 0,-1 1 0,0 0 0,1 0 0,-1 0 0,0 0 0,1 0 0,-1 1 0,0-1 0,1 1 0,-1-1 0,4 2 0,-4-1 0,1 0 0,-1 0 0,0 0 0,0 0 0,1 1 0,-1-1 0,0 1 0,0-1 0,-1 1 0,1-1 0,0 1 0,0 0 0,-1 0 0,1 0 0,-1 0 0,0 0 0,0 0 0,1 0 0,-1 1 0,-1-1 0,1 0 0,0 1 0,0-1 0,-1 0 0,0 1 0,1-1 0,-1 1 0,0-1 0,0 4 0,0-3 0,0 0 0,-1 1 0,1-1 0,-1 0 0,1 1 0,-1-1 0,0 0 0,0 0 0,0 1 0,-1-1 0,1 0 0,-1 0 0,0-1 0,0 1 0,0 0 0,0 0 0,0-1 0,0 0 0,-1 1 0,1-1 0,-4 2 0,5-4 0,1 1 0,-1-1 0,0 0 0,1 0 0,-1 0 0,1 0 0,-1 1 0,1-1 0,-1 0 0,1 1 0,-1-1 0,1 0 0,-1 1 0,1-1 0,-1 1 0,1-1 0,-1 1 0,1-1 0,0 0 0,-1 1 0,1 0 0,0-1 0,-1 1 0,1-1 0,0 1 0,0-1 0,0 1 0,0 0 0,-1-1 0,1 1 0,0 0 0,17 7 0,5 3 0,-19-9 0,-1 1 0,1 0 0,-1 0 0,1 0 0,-1 0 0,0 0 0,0 0 0,-1 1 0,1-1 0,-1 0 0,0 1 0,0 0 0,0-1 0,1 8 0,-1-6 0,0 0 0,-1 1 0,0-1 0,0 0 0,0 1 0,0-1 0,-1 0 0,0 1 0,-3 9 0,3-13 5,0 0-1,-1 0 1,1-1 0,-1 1-1,1 0 1,-1 0-1,0-1 1,1 1 0,-1-1-1,0 0 1,0 1 0,0-1-1,0 0 1,0 0-1,0 0 1,-1 0 0,1-1-1,0 1 1,0-1-1,-1 1 1,1-1 0,0 0-1,-1 1 1,1-1-1,-5-1 1,4 1-79,0 0-1,0 0 1,1-1 0,-1 1 0,0-1-1,0 0 1,0 1 0,0-1 0,0-1-1,1 1 1,-1 0 0,1-1 0,-1 1-1,1-1 1,-1 0 0,1 0 0,0 0-1,0 0 1,-4-4 0,2-2-6752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7:22.0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1 24575,'-27'38'0,"23"-32"0,0 1 0,0-1 0,-1 0 0,1-1 0,-11 10 0,10-9 0,-1 0 0,1 1 0,0 0 0,1-1 0,0 1 0,-4 10 0,5-13 0,3-4 0,0 0 0,0 1 0,0-1 0,0 0 0,0 0 0,-1 1 0,1-1 0,0 0 0,0 1 0,0-1 0,0 0 0,0 1 0,0-1 0,0 0 0,0 0 0,0 1 0,0-1 0,0 0 0,0 1 0,0-1 0,0 0 0,1 1 0,-1-1 0,0 0 0,0 0 0,0 1 0,0-1 0,0 0 0,1 0 0,-1 1 0,0-1 0,0 0 0,1 0 0,-1 0 0,0 1 0,15 3 0,21-3 0,-32-1 0,143-1-1365,-138 1-5461</inkml:trace>
  <inkml:trace contextRef="#ctx0" brushRef="#br0" timeOffset="842.13">126 1 24575,'0'13'0,"-1"39"0,10 74 0,-6-60-1365,-3-56-5461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7:25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34 24575,'-1'31'0,"2"35"0,-1-66 0,0 0 0,1 1 0,-1-1 0,0 0 0,1 1 0,-1-1 0,0 0 0,1 0 0,-1 1 0,1-1 0,-1 0 0,0 0 0,1 0 0,-1 1 0,1-1 0,-1 0 0,0 0 0,1 0 0,-1 0 0,1 0 0,-1 0 0,1 0 0,-1 0 0,1 0 0,-1 0 0,0 0 0,1 0 0,-1 0 0,1 0 0,-1-1 0,1 1 0,23-6 0,-7 2 0,-14 5 0,-1-1 0,1 0 0,-1 0 0,0 1 0,1 0 0,-1-1 0,0 1 0,1 0 0,-1 0 0,0 0 0,0 0 0,0 1 0,0-1 0,0 1 0,0-1 0,0 1 0,0 0 0,-1-1 0,1 1 0,-1 0 0,1 0 0,-1 0 0,0 0 0,1 0 0,-1 1 0,0-1 0,-1 0 0,2 4 0,-1-2 0,1 1 0,-1-1 0,0 1 0,-1 0 0,1-1 0,-1 1 0,0 0 0,0-1 0,-1 1 0,1 0 0,-1-1 0,0 1 0,0-1 0,-3 6 0,3-8 6,-1 0 0,1 0 0,-1-1 0,0 1 0,0 0 0,0 0 0,0-1 0,0 1 0,0-1 0,0 0 0,0 0 0,-1 0 0,1 0 0,0 0 0,-1 0 0,1 0 0,-1-1 0,1 1 0,-5-1 0,1 1-192,0-1 1,0 1-1,0-1 0,0-1 1,0 1-1,0-1 1,-8-2-1,7 1-6640</inkml:trace>
  <inkml:trace contextRef="#ctx0" brushRef="#br0" timeOffset="1055.73">3 1 24575,'2'0'0,"2"0"0,3 0 0,1 0 0,2 0 0,1 0 0,1 0 0,-1 0 0,-1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7:31.7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0 24575,'0'0'0,"-1"1"0,1-1 0,-1 0 0,0 0 0,1 1 0,-1-1 0,1 1 0,-1-1 0,1 0 0,0 1 0,-1-1 0,1 1 0,-1-1 0,1 1 0,0-1 0,-1 1 0,1-1 0,0 1 0,0 0 0,-1-1 0,1 1 0,0-1 0,0 1 0,0 0 0,0-1 0,0 2 0,-3 24 0,1-14 0,-1 2 0,0-1 0,1 1 0,1 0 0,0-1 0,0 16 0,1-26 0,1 0 0,-1 1 0,0-1 0,1 0 0,0 1 0,-1-1 0,1 0 0,1 0 0,-1 0 0,0 0 0,1 0 0,-1 0 0,1 0 0,0 0 0,0 0 0,0-1 0,1 1 0,-1-1 0,0 0 0,1 0 0,0 1 0,-1-2 0,1 1 0,0 0 0,6 2 0,-6-2 0,1-1 0,0 0 0,0 0 0,0 0 0,0-1 0,0 1 0,0-1 0,0 0 0,0 0 0,0 0 0,0-1 0,7-1 0,-9 1 0,0 0 0,0 0 0,-1 0 0,1 0 0,0 0 0,-1 0 0,1 0 0,-1 0 0,1-1 0,-1 1 0,0-1 0,0 1 0,1-1 0,-1 0 0,0 1 0,0-1 0,-1 0 0,1 0 0,0 0 0,0 1 0,-1-1 0,1 0 0,-1 0 0,0 0 0,0 0 0,0 0 0,1 0 0,-2-3 0,1 2 5,0 1 0,0-1 0,-1 0 0,0 1 0,1-1 0,-1 1 0,0-1 0,0 1 0,0-1 0,0 1 0,-1 0 0,1 0 0,0-1 0,-1 1 0,0 0 0,0 0 0,1 0 0,-1 1 0,0-1 0,0 0 0,-1 1 0,1-1 0,-4-1 0,4 2-50,1 0 0,-1 1 0,0-1 0,0 0 0,0 1 0,0 0 0,0-1 0,0 1 0,1 0 0,-1 0 0,0 0 0,0 0 0,0 0 0,0 0 0,0 1 0,0-1 0,0 1 0,0-1 0,0 1 0,1 0 0,-1 0 0,0 0 0,1 0 0,-1 0 0,0 0 0,1 0 0,-1 0 0,1 1 0,0-1 0,-1 0 0,1 1 0,-1 1 0,-2 4-6781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8:05.4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38 24575,'-1'-1'0,"1"1"0,-1 0 0,0-1 0,0 1 0,1-1 0,-1 1 0,1-1 0,-1 1 0,0-1 0,1 1 0,-1-1 0,1 0 0,-1 1 0,1-1 0,0 0 0,-1 1 0,1-1 0,0 0 0,-1 0 0,1 1 0,0-1 0,0 0 0,0 0 0,0 0 0,-1 1 0,1-1 0,0 0 0,0 0 0,1 1 0,-1-1 0,0 0 0,0 0 0,0 0 0,0 1 0,1-1 0,-1 0 0,0 0 0,1 1 0,-1-1 0,1 0 0,-1 1 0,1-1 0,-1 0 0,1 1 0,-1-1 0,1 1 0,-1-1 0,1 1 0,0-1 0,-1 1 0,1 0 0,0-1 0,0 0 0,29-1 0,-1 2 0,46 3 0,-74-3 0,-1 0 0,1 0 0,-1 1 0,1-1 0,-1 0 0,1 0 0,-1 0 0,1 0 0,-1 0 0,1 1 0,-1-1 0,1 0 0,-1 1 0,1-1 0,-1 0 0,1 1 0,-1-1 0,0 0 0,1 1 0,-1-1 0,0 1 0,1-1 0,-1 1 0,0-1 0,0 1 0,1-1 0,-1 1 0,0-1 0,0 1 0,0-1 0,0 1 0,0-1 0,0 1 0,0-1 0,0 1 0,0-1 0,0 1 0,0-1 0,0 1 0,0 0 0,0-1 0,0 1 0,0-1 0,0 1 0,-1-1 0,1 1 0,0-1 0,0 1 0,-1-1 0,1 0 0,0 1 0,-1-1 0,1 1 0,-1-1 0,-23 35 0,17-28 0,-7 12 0,6-9 0,0 0 0,1 0 0,-7 14 0,-20 44-1365,32-61-5461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8:19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23 24575,'-1'-2'0,"1"1"0,-1 0 0,1 0 0,-1 0 0,0 0 0,1 0 0,-1 0 0,0 1 0,0-1 0,0 0 0,1 0 0,-1 0 0,0 1 0,0-1 0,0 1 0,0-1 0,-1 1 0,1-1 0,0 1 0,0-1 0,0 1 0,0 0 0,-3-1 0,-27-4 0,29 6 0,1-1 0,-1 0 0,0 1 0,1-1 0,-1 1 0,0-1 0,1 1 0,-1 0 0,1 0 0,-1 0 0,1 0 0,-1 0 0,1 0 0,0 0 0,-1 0 0,1 1 0,0-1 0,0 0 0,0 1 0,0-1 0,0 1 0,0-1 0,1 1 0,-1-1 0,0 1 0,1 0 0,-1-1 0,1 1 0,0 0 0,-1-1 0,1 1 0,0 0 0,0 0 0,0-1 0,0 1 0,0 0 0,1 0 0,-1-1 0,1 1 0,-1 0 0,1-1 0,-1 1 0,1 0 0,0-1 0,0 1 0,0-1 0,0 1 0,0-1 0,0 0 0,0 1 0,0-1 0,0 0 0,1 0 0,-1 0 0,0 0 0,1 0 0,2 1 0,0 2 0,0-1 0,0 0 0,0 1 0,-1 0 0,1 0 0,-1 0 0,0 0 0,0 1 0,-1-1 0,1 1 0,-1 0 0,0 0 0,0 0 0,-1 0 0,1 0 0,0 8 0,3 1 0,-5-12 0,0 0 0,0 0 0,0 0 0,0 0 0,0 0 0,0-1 0,0 1 0,-1 0 0,1 0 0,-1 0 0,1 0 0,-1-1 0,0 1 0,0 0 0,0-1 0,0 1 0,0 0 0,0-1 0,0 1 0,0-1 0,-1 0 0,0 2 0,1-2 0,0 0 0,0 0 0,0 0 0,0-1 0,0 1 0,0 0 0,0 0 0,0-1 0,0 1 0,0-1 0,-1 1 0,1-1 0,0 1 0,0-1 0,0 0 0,-1 0 0,1 0 0,0 1 0,0-1 0,-1 0 0,1 0 0,0-1 0,0 1 0,-1 0 0,1 0 0,0-1 0,0 1 0,-1 0 0,1-1 0,0 0 0,0 1 0,0-1 0,-1-1 0,0 0 0,1 0 0,-1 0 0,1 0 0,0 0 0,0-1 0,0 1 0,1 0 0,-1-1 0,1 1 0,-1-1 0,1 1 0,0-1 0,-1 1 0,1-1 0,1 1 0,-1 0 0,0-1 0,1 1 0,-1-1 0,1 1 0,-1-1 0,2-1 0,1-5 0,0 0 0,0 0 0,1 1 0,8-14 0,43-46-1365,-51 63-5461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5T06:18:34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12 24575,'0'-1'0,"-1"0"0,1 1 0,-1-1 0,0 0 0,0 0 0,1 1 0,-1-1 0,0 0 0,0 1 0,0-1 0,0 1 0,1-1 0,-1 1 0,0-1 0,0 1 0,0 0 0,0 0 0,0-1 0,0 1 0,0 0 0,0 0 0,0 0 0,0 0 0,0 0 0,-2 0 0,-27 0 0,27 1 0,-1 0 0,1 0 0,0 1 0,0-1 0,0 1 0,0 0 0,0 0 0,0 0 0,0 0 0,1 0 0,-1 1 0,1-1 0,-1 1 0,1 0 0,0 0 0,0 0 0,0 0 0,1 0 0,-1 0 0,1 0 0,0 0 0,-1 1 0,0 4 0,0 0 0,-1-1 0,1 1 0,1 0 0,0-1 0,0 1 0,0 0 0,1 0 0,0 0 0,2 14 0,-1-20 0,0 0 0,0 0 0,1 0 0,-1-1 0,0 1 0,1 0 0,-1 0 0,1-1 0,0 1 0,-1-1 0,1 0 0,0 1 0,0-1 0,0 0 0,0 0 0,0 0 0,0 0 0,0-1 0,0 1 0,1 0 0,-1-1 0,0 0 0,0 1 0,0-1 0,1 0 0,-1 0 0,0 0 0,0-1 0,4 0 0,-2 1 0,1 0 0,-1-1 0,0 1 0,0-1 0,0 0 0,0 0 0,0-1 0,0 1 0,0-1 0,-1 0 0,1 0 0,-1 0 0,1 0 0,-1-1 0,6-4 0,-4-2 0,0-1 0,0 0 0,0 0 0,-1 0 0,-1 0 0,0 0 0,0-1 0,-1 0 0,2-21 0,-4 31 0,0 0 0,0 0 0,0 0 0,0 0 0,0 1 0,0-1 0,0 0 0,0 0 0,-1 0 0,1 0 0,0 0 0,0 0 0,-1 0 0,1 0 0,-1 1 0,1-1 0,-1 0 0,0-1 0,0 2 0,1 1 0,-1-1 0,1 1 0,-1-1 0,1 1 0,0-1 0,-1 1 0,1-1 0,0 1 0,-1-1 0,1 1 0,0-1 0,0 1 0,-1 0 0,1-1 0,0 1 0,0 0 0,0-1 0,0 1 0,0 0 0,0-1 0,0 1 0,0 0 0,0-1 0,0 1 0,0 0 0,1 107 0,-2 33 0,0-138 5,1 0 0,-1-1 0,-1 1-1,1 0 1,0 0 0,-1 0 0,1-1 0,-1 1-1,0-1 1,0 1 0,0-1 0,0 0 0,0 0-1,-1 0 1,1 0 0,0 0 0,-1 0-1,0-1 1,1 1 0,-1-1 0,0 0 0,0 0-1,0 0 1,-5 1 0,4 0-83,0-1 0,0 0 0,0 0-1,0-1 1,0 1 0,0-1 0,0 0 0,0 0 0,0 0-1,0-1 1,0 1 0,0-1 0,0 0 0,0 0 0,0 0-1,0-1 1,0 0 0,-4-2 0</inkml:trace>
</inkml:ink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E5B72D-DBF5-407D-86F0-78282A39D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418</TotalTime>
  <Pages>8</Pages>
  <Words>764</Words>
  <Characters>4355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Pakapol Yuyun</cp:lastModifiedBy>
  <cp:revision>18</cp:revision>
  <cp:lastPrinted>2021-08-16T07:41:00Z</cp:lastPrinted>
  <dcterms:created xsi:type="dcterms:W3CDTF">2025-07-28T15:37:00Z</dcterms:created>
  <dcterms:modified xsi:type="dcterms:W3CDTF">2025-08-05T10:02:00Z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